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D89C5" w14:textId="620530F9" w:rsidR="00EF54AA" w:rsidRDefault="00EF54AA" w:rsidP="00922C6B">
      <w:pPr>
        <w:pStyle w:val="GRANDGRANDTITRE"/>
      </w:pPr>
      <w:bookmarkStart w:id="0" w:name="_Toc164933453"/>
      <w:r>
        <w:t>Documentation Site Web Ligue 1</w:t>
      </w:r>
      <w:bookmarkEnd w:id="0"/>
    </w:p>
    <w:p w14:paraId="5BBE5406" w14:textId="77777777" w:rsidR="00EF54AA" w:rsidRDefault="00EF54AA" w:rsidP="00922C6B">
      <w:pPr>
        <w:pStyle w:val="normal0"/>
        <w:jc w:val="both"/>
      </w:pPr>
    </w:p>
    <w:p w14:paraId="0C999E8C" w14:textId="3B222AFF" w:rsidR="00EF54AA" w:rsidRDefault="00EF54AA" w:rsidP="00922C6B">
      <w:pPr>
        <w:pStyle w:val="INTRODUCTIONCONCLUSION"/>
        <w:jc w:val="both"/>
      </w:pPr>
      <w:bookmarkStart w:id="1" w:name="_Toc164933454"/>
      <w:r>
        <w:t>Sommaire</w:t>
      </w:r>
      <w:bookmarkEnd w:id="1"/>
    </w:p>
    <w:p w14:paraId="1ED807E7" w14:textId="54BCCAE9" w:rsidR="00D2057D" w:rsidRDefault="00000000">
      <w:pPr>
        <w:pStyle w:val="TM1"/>
        <w:tabs>
          <w:tab w:val="right" w:leader="dot" w:pos="9062"/>
        </w:tabs>
        <w:rPr>
          <w:rFonts w:eastAsiaTheme="minorEastAsia"/>
          <w:noProof/>
          <w:lang w:eastAsia="fr-FR"/>
        </w:rPr>
      </w:pPr>
      <w:r>
        <w:fldChar w:fldCharType="begin"/>
      </w:r>
      <w:r>
        <w:instrText xml:space="preserve"> TOC \h \z \t "GRAND GRAND TITRE;1;GRAND TITRE;2;INTRODUCTION/CONCLUSION;2;1. TITRE;3;1.1. TITRE;4;1.1.1. TITRE;5;1.1.1.1. TITRE;6" </w:instrText>
      </w:r>
      <w:r>
        <w:fldChar w:fldCharType="separate"/>
      </w:r>
      <w:hyperlink w:anchor="_Toc164933453" w:history="1">
        <w:r w:rsidR="00D2057D" w:rsidRPr="004B57C7">
          <w:rPr>
            <w:rStyle w:val="Lienhypertexte"/>
            <w:noProof/>
          </w:rPr>
          <w:t>Documentation Site Web Ligue 1</w:t>
        </w:r>
        <w:r w:rsidR="00D2057D">
          <w:rPr>
            <w:noProof/>
            <w:webHidden/>
          </w:rPr>
          <w:tab/>
        </w:r>
        <w:r w:rsidR="00D2057D">
          <w:rPr>
            <w:noProof/>
            <w:webHidden/>
          </w:rPr>
          <w:fldChar w:fldCharType="begin"/>
        </w:r>
        <w:r w:rsidR="00D2057D">
          <w:rPr>
            <w:noProof/>
            <w:webHidden/>
          </w:rPr>
          <w:instrText xml:space="preserve"> PAGEREF _Toc164933453 \h </w:instrText>
        </w:r>
        <w:r w:rsidR="00D2057D">
          <w:rPr>
            <w:noProof/>
            <w:webHidden/>
          </w:rPr>
        </w:r>
        <w:r w:rsidR="00D2057D">
          <w:rPr>
            <w:noProof/>
            <w:webHidden/>
          </w:rPr>
          <w:fldChar w:fldCharType="separate"/>
        </w:r>
        <w:r w:rsidR="00D2057D">
          <w:rPr>
            <w:noProof/>
            <w:webHidden/>
          </w:rPr>
          <w:t>1</w:t>
        </w:r>
        <w:r w:rsidR="00D2057D">
          <w:rPr>
            <w:noProof/>
            <w:webHidden/>
          </w:rPr>
          <w:fldChar w:fldCharType="end"/>
        </w:r>
      </w:hyperlink>
    </w:p>
    <w:p w14:paraId="60B3F412" w14:textId="1BD3BFDF" w:rsidR="00D2057D" w:rsidRDefault="00D2057D">
      <w:pPr>
        <w:pStyle w:val="TM2"/>
        <w:tabs>
          <w:tab w:val="right" w:leader="dot" w:pos="9062"/>
        </w:tabs>
        <w:rPr>
          <w:rFonts w:eastAsiaTheme="minorEastAsia"/>
          <w:noProof/>
          <w:lang w:eastAsia="fr-FR"/>
        </w:rPr>
      </w:pPr>
      <w:hyperlink w:anchor="_Toc164933454" w:history="1">
        <w:r w:rsidRPr="004B57C7">
          <w:rPr>
            <w:rStyle w:val="Lienhypertexte"/>
            <w:noProof/>
          </w:rPr>
          <w:t>Sommaire</w:t>
        </w:r>
        <w:r>
          <w:rPr>
            <w:noProof/>
            <w:webHidden/>
          </w:rPr>
          <w:tab/>
        </w:r>
        <w:r>
          <w:rPr>
            <w:noProof/>
            <w:webHidden/>
          </w:rPr>
          <w:fldChar w:fldCharType="begin"/>
        </w:r>
        <w:r>
          <w:rPr>
            <w:noProof/>
            <w:webHidden/>
          </w:rPr>
          <w:instrText xml:space="preserve"> PAGEREF _Toc164933454 \h </w:instrText>
        </w:r>
        <w:r>
          <w:rPr>
            <w:noProof/>
            <w:webHidden/>
          </w:rPr>
        </w:r>
        <w:r>
          <w:rPr>
            <w:noProof/>
            <w:webHidden/>
          </w:rPr>
          <w:fldChar w:fldCharType="separate"/>
        </w:r>
        <w:r>
          <w:rPr>
            <w:noProof/>
            <w:webHidden/>
          </w:rPr>
          <w:t>1</w:t>
        </w:r>
        <w:r>
          <w:rPr>
            <w:noProof/>
            <w:webHidden/>
          </w:rPr>
          <w:fldChar w:fldCharType="end"/>
        </w:r>
      </w:hyperlink>
    </w:p>
    <w:p w14:paraId="72A7377E" w14:textId="77F5021B" w:rsidR="00D2057D" w:rsidRDefault="00D2057D">
      <w:pPr>
        <w:pStyle w:val="TM3"/>
        <w:tabs>
          <w:tab w:val="left" w:pos="880"/>
          <w:tab w:val="right" w:leader="dot" w:pos="9062"/>
        </w:tabs>
        <w:rPr>
          <w:rFonts w:eastAsiaTheme="minorEastAsia"/>
          <w:noProof/>
          <w:lang w:eastAsia="fr-FR"/>
        </w:rPr>
      </w:pPr>
      <w:hyperlink w:anchor="_Toc164933455" w:history="1">
        <w:r w:rsidRPr="004B57C7">
          <w:rPr>
            <w:rStyle w:val="Lienhypertexte"/>
            <w:noProof/>
          </w:rPr>
          <w:t>1.</w:t>
        </w:r>
        <w:r>
          <w:rPr>
            <w:rFonts w:eastAsiaTheme="minorEastAsia"/>
            <w:noProof/>
            <w:lang w:eastAsia="fr-FR"/>
          </w:rPr>
          <w:tab/>
        </w:r>
        <w:r w:rsidRPr="004B57C7">
          <w:rPr>
            <w:rStyle w:val="Lienhypertexte"/>
            <w:noProof/>
          </w:rPr>
          <w:t>Introduction</w:t>
        </w:r>
        <w:r>
          <w:rPr>
            <w:noProof/>
            <w:webHidden/>
          </w:rPr>
          <w:tab/>
        </w:r>
        <w:r>
          <w:rPr>
            <w:noProof/>
            <w:webHidden/>
          </w:rPr>
          <w:fldChar w:fldCharType="begin"/>
        </w:r>
        <w:r>
          <w:rPr>
            <w:noProof/>
            <w:webHidden/>
          </w:rPr>
          <w:instrText xml:space="preserve"> PAGEREF _Toc164933455 \h </w:instrText>
        </w:r>
        <w:r>
          <w:rPr>
            <w:noProof/>
            <w:webHidden/>
          </w:rPr>
        </w:r>
        <w:r>
          <w:rPr>
            <w:noProof/>
            <w:webHidden/>
          </w:rPr>
          <w:fldChar w:fldCharType="separate"/>
        </w:r>
        <w:r>
          <w:rPr>
            <w:noProof/>
            <w:webHidden/>
          </w:rPr>
          <w:t>3</w:t>
        </w:r>
        <w:r>
          <w:rPr>
            <w:noProof/>
            <w:webHidden/>
          </w:rPr>
          <w:fldChar w:fldCharType="end"/>
        </w:r>
      </w:hyperlink>
    </w:p>
    <w:p w14:paraId="1408DEA1" w14:textId="79852C6F" w:rsidR="00D2057D" w:rsidRDefault="00D2057D">
      <w:pPr>
        <w:pStyle w:val="TM4"/>
        <w:tabs>
          <w:tab w:val="left" w:pos="1320"/>
          <w:tab w:val="right" w:leader="dot" w:pos="9062"/>
        </w:tabs>
        <w:rPr>
          <w:rFonts w:eastAsiaTheme="minorEastAsia"/>
          <w:noProof/>
          <w:lang w:eastAsia="fr-FR"/>
        </w:rPr>
      </w:pPr>
      <w:hyperlink w:anchor="_Toc164933456" w:history="1">
        <w:r w:rsidRPr="004B57C7">
          <w:rPr>
            <w:rStyle w:val="Lienhypertexte"/>
            <w:noProof/>
          </w:rPr>
          <w:t>1.1.</w:t>
        </w:r>
        <w:r>
          <w:rPr>
            <w:rFonts w:eastAsiaTheme="minorEastAsia"/>
            <w:noProof/>
            <w:lang w:eastAsia="fr-FR"/>
          </w:rPr>
          <w:tab/>
        </w:r>
        <w:r w:rsidRPr="004B57C7">
          <w:rPr>
            <w:rStyle w:val="Lienhypertexte"/>
            <w:noProof/>
          </w:rPr>
          <w:t>Différence entre Frontend et backend</w:t>
        </w:r>
        <w:r>
          <w:rPr>
            <w:noProof/>
            <w:webHidden/>
          </w:rPr>
          <w:tab/>
        </w:r>
        <w:r>
          <w:rPr>
            <w:noProof/>
            <w:webHidden/>
          </w:rPr>
          <w:fldChar w:fldCharType="begin"/>
        </w:r>
        <w:r>
          <w:rPr>
            <w:noProof/>
            <w:webHidden/>
          </w:rPr>
          <w:instrText xml:space="preserve"> PAGEREF _Toc164933456 \h </w:instrText>
        </w:r>
        <w:r>
          <w:rPr>
            <w:noProof/>
            <w:webHidden/>
          </w:rPr>
        </w:r>
        <w:r>
          <w:rPr>
            <w:noProof/>
            <w:webHidden/>
          </w:rPr>
          <w:fldChar w:fldCharType="separate"/>
        </w:r>
        <w:r>
          <w:rPr>
            <w:noProof/>
            <w:webHidden/>
          </w:rPr>
          <w:t>3</w:t>
        </w:r>
        <w:r>
          <w:rPr>
            <w:noProof/>
            <w:webHidden/>
          </w:rPr>
          <w:fldChar w:fldCharType="end"/>
        </w:r>
      </w:hyperlink>
    </w:p>
    <w:p w14:paraId="335171B9" w14:textId="1CE4946D" w:rsidR="00D2057D" w:rsidRDefault="00D2057D">
      <w:pPr>
        <w:pStyle w:val="TM3"/>
        <w:tabs>
          <w:tab w:val="left" w:pos="880"/>
          <w:tab w:val="right" w:leader="dot" w:pos="9062"/>
        </w:tabs>
        <w:rPr>
          <w:rFonts w:eastAsiaTheme="minorEastAsia"/>
          <w:noProof/>
          <w:lang w:eastAsia="fr-FR"/>
        </w:rPr>
      </w:pPr>
      <w:hyperlink w:anchor="_Toc164933457" w:history="1">
        <w:r w:rsidRPr="004B57C7">
          <w:rPr>
            <w:rStyle w:val="Lienhypertexte"/>
            <w:noProof/>
          </w:rPr>
          <w:t>2.</w:t>
        </w:r>
        <w:r>
          <w:rPr>
            <w:rFonts w:eastAsiaTheme="minorEastAsia"/>
            <w:noProof/>
            <w:lang w:eastAsia="fr-FR"/>
          </w:rPr>
          <w:tab/>
        </w:r>
        <w:r w:rsidRPr="004B57C7">
          <w:rPr>
            <w:rStyle w:val="Lienhypertexte"/>
            <w:noProof/>
          </w:rPr>
          <w:t>Prérequis</w:t>
        </w:r>
        <w:r>
          <w:rPr>
            <w:noProof/>
            <w:webHidden/>
          </w:rPr>
          <w:tab/>
        </w:r>
        <w:r>
          <w:rPr>
            <w:noProof/>
            <w:webHidden/>
          </w:rPr>
          <w:fldChar w:fldCharType="begin"/>
        </w:r>
        <w:r>
          <w:rPr>
            <w:noProof/>
            <w:webHidden/>
          </w:rPr>
          <w:instrText xml:space="preserve"> PAGEREF _Toc164933457 \h </w:instrText>
        </w:r>
        <w:r>
          <w:rPr>
            <w:noProof/>
            <w:webHidden/>
          </w:rPr>
        </w:r>
        <w:r>
          <w:rPr>
            <w:noProof/>
            <w:webHidden/>
          </w:rPr>
          <w:fldChar w:fldCharType="separate"/>
        </w:r>
        <w:r>
          <w:rPr>
            <w:noProof/>
            <w:webHidden/>
          </w:rPr>
          <w:t>4</w:t>
        </w:r>
        <w:r>
          <w:rPr>
            <w:noProof/>
            <w:webHidden/>
          </w:rPr>
          <w:fldChar w:fldCharType="end"/>
        </w:r>
      </w:hyperlink>
    </w:p>
    <w:p w14:paraId="568498A1" w14:textId="1FF46236" w:rsidR="00D2057D" w:rsidRDefault="00D2057D">
      <w:pPr>
        <w:pStyle w:val="TM3"/>
        <w:tabs>
          <w:tab w:val="left" w:pos="880"/>
          <w:tab w:val="right" w:leader="dot" w:pos="9062"/>
        </w:tabs>
        <w:rPr>
          <w:rFonts w:eastAsiaTheme="minorEastAsia"/>
          <w:noProof/>
          <w:lang w:eastAsia="fr-FR"/>
        </w:rPr>
      </w:pPr>
      <w:hyperlink w:anchor="_Toc164933458" w:history="1">
        <w:r w:rsidRPr="004B57C7">
          <w:rPr>
            <w:rStyle w:val="Lienhypertexte"/>
            <w:noProof/>
          </w:rPr>
          <w:t>3.</w:t>
        </w:r>
        <w:r>
          <w:rPr>
            <w:rFonts w:eastAsiaTheme="minorEastAsia"/>
            <w:noProof/>
            <w:lang w:eastAsia="fr-FR"/>
          </w:rPr>
          <w:tab/>
        </w:r>
        <w:r w:rsidRPr="004B57C7">
          <w:rPr>
            <w:rStyle w:val="Lienhypertexte"/>
            <w:noProof/>
          </w:rPr>
          <w:t>Installation et configuration</w:t>
        </w:r>
        <w:r>
          <w:rPr>
            <w:noProof/>
            <w:webHidden/>
          </w:rPr>
          <w:tab/>
        </w:r>
        <w:r>
          <w:rPr>
            <w:noProof/>
            <w:webHidden/>
          </w:rPr>
          <w:fldChar w:fldCharType="begin"/>
        </w:r>
        <w:r>
          <w:rPr>
            <w:noProof/>
            <w:webHidden/>
          </w:rPr>
          <w:instrText xml:space="preserve"> PAGEREF _Toc164933458 \h </w:instrText>
        </w:r>
        <w:r>
          <w:rPr>
            <w:noProof/>
            <w:webHidden/>
          </w:rPr>
        </w:r>
        <w:r>
          <w:rPr>
            <w:noProof/>
            <w:webHidden/>
          </w:rPr>
          <w:fldChar w:fldCharType="separate"/>
        </w:r>
        <w:r>
          <w:rPr>
            <w:noProof/>
            <w:webHidden/>
          </w:rPr>
          <w:t>4</w:t>
        </w:r>
        <w:r>
          <w:rPr>
            <w:noProof/>
            <w:webHidden/>
          </w:rPr>
          <w:fldChar w:fldCharType="end"/>
        </w:r>
      </w:hyperlink>
    </w:p>
    <w:p w14:paraId="37E02AD6" w14:textId="63DCEBC6" w:rsidR="00D2057D" w:rsidRDefault="00D2057D">
      <w:pPr>
        <w:pStyle w:val="TM3"/>
        <w:tabs>
          <w:tab w:val="left" w:pos="880"/>
          <w:tab w:val="right" w:leader="dot" w:pos="9062"/>
        </w:tabs>
        <w:rPr>
          <w:rFonts w:eastAsiaTheme="minorEastAsia"/>
          <w:noProof/>
          <w:lang w:eastAsia="fr-FR"/>
        </w:rPr>
      </w:pPr>
      <w:hyperlink w:anchor="_Toc164933459" w:history="1">
        <w:r w:rsidRPr="004B57C7">
          <w:rPr>
            <w:rStyle w:val="Lienhypertexte"/>
            <w:noProof/>
          </w:rPr>
          <w:t>4.</w:t>
        </w:r>
        <w:r>
          <w:rPr>
            <w:rFonts w:eastAsiaTheme="minorEastAsia"/>
            <w:noProof/>
            <w:lang w:eastAsia="fr-FR"/>
          </w:rPr>
          <w:tab/>
        </w:r>
        <w:r w:rsidRPr="004B57C7">
          <w:rPr>
            <w:rStyle w:val="Lienhypertexte"/>
            <w:noProof/>
          </w:rPr>
          <w:t>Structure du projet</w:t>
        </w:r>
        <w:r>
          <w:rPr>
            <w:noProof/>
            <w:webHidden/>
          </w:rPr>
          <w:tab/>
        </w:r>
        <w:r>
          <w:rPr>
            <w:noProof/>
            <w:webHidden/>
          </w:rPr>
          <w:fldChar w:fldCharType="begin"/>
        </w:r>
        <w:r>
          <w:rPr>
            <w:noProof/>
            <w:webHidden/>
          </w:rPr>
          <w:instrText xml:space="preserve"> PAGEREF _Toc164933459 \h </w:instrText>
        </w:r>
        <w:r>
          <w:rPr>
            <w:noProof/>
            <w:webHidden/>
          </w:rPr>
        </w:r>
        <w:r>
          <w:rPr>
            <w:noProof/>
            <w:webHidden/>
          </w:rPr>
          <w:fldChar w:fldCharType="separate"/>
        </w:r>
        <w:r>
          <w:rPr>
            <w:noProof/>
            <w:webHidden/>
          </w:rPr>
          <w:t>5</w:t>
        </w:r>
        <w:r>
          <w:rPr>
            <w:noProof/>
            <w:webHidden/>
          </w:rPr>
          <w:fldChar w:fldCharType="end"/>
        </w:r>
      </w:hyperlink>
    </w:p>
    <w:p w14:paraId="2DD81F1F" w14:textId="67432244" w:rsidR="00D2057D" w:rsidRDefault="00D2057D">
      <w:pPr>
        <w:pStyle w:val="TM4"/>
        <w:tabs>
          <w:tab w:val="left" w:pos="1320"/>
          <w:tab w:val="right" w:leader="dot" w:pos="9062"/>
        </w:tabs>
        <w:rPr>
          <w:rFonts w:eastAsiaTheme="minorEastAsia"/>
          <w:noProof/>
          <w:lang w:eastAsia="fr-FR"/>
        </w:rPr>
      </w:pPr>
      <w:hyperlink w:anchor="_Toc164933460" w:history="1">
        <w:r w:rsidRPr="004B57C7">
          <w:rPr>
            <w:rStyle w:val="Lienhypertexte"/>
            <w:noProof/>
          </w:rPr>
          <w:t>4.1.</w:t>
        </w:r>
        <w:r>
          <w:rPr>
            <w:rFonts w:eastAsiaTheme="minorEastAsia"/>
            <w:noProof/>
            <w:lang w:eastAsia="fr-FR"/>
          </w:rPr>
          <w:tab/>
        </w:r>
        <w:r w:rsidRPr="004B57C7">
          <w:rPr>
            <w:rStyle w:val="Lienhypertexte"/>
            <w:noProof/>
          </w:rPr>
          <w:t>Présentation rapide du modèle MVC</w:t>
        </w:r>
        <w:r>
          <w:rPr>
            <w:noProof/>
            <w:webHidden/>
          </w:rPr>
          <w:tab/>
        </w:r>
        <w:r>
          <w:rPr>
            <w:noProof/>
            <w:webHidden/>
          </w:rPr>
          <w:fldChar w:fldCharType="begin"/>
        </w:r>
        <w:r>
          <w:rPr>
            <w:noProof/>
            <w:webHidden/>
          </w:rPr>
          <w:instrText xml:space="preserve"> PAGEREF _Toc164933460 \h </w:instrText>
        </w:r>
        <w:r>
          <w:rPr>
            <w:noProof/>
            <w:webHidden/>
          </w:rPr>
        </w:r>
        <w:r>
          <w:rPr>
            <w:noProof/>
            <w:webHidden/>
          </w:rPr>
          <w:fldChar w:fldCharType="separate"/>
        </w:r>
        <w:r>
          <w:rPr>
            <w:noProof/>
            <w:webHidden/>
          </w:rPr>
          <w:t>5</w:t>
        </w:r>
        <w:r>
          <w:rPr>
            <w:noProof/>
            <w:webHidden/>
          </w:rPr>
          <w:fldChar w:fldCharType="end"/>
        </w:r>
      </w:hyperlink>
    </w:p>
    <w:p w14:paraId="572EB7C2" w14:textId="0F27447F" w:rsidR="00D2057D" w:rsidRDefault="00D2057D">
      <w:pPr>
        <w:pStyle w:val="TM4"/>
        <w:tabs>
          <w:tab w:val="left" w:pos="1320"/>
          <w:tab w:val="right" w:leader="dot" w:pos="9062"/>
        </w:tabs>
        <w:rPr>
          <w:rFonts w:eastAsiaTheme="minorEastAsia"/>
          <w:noProof/>
          <w:lang w:eastAsia="fr-FR"/>
        </w:rPr>
      </w:pPr>
      <w:hyperlink w:anchor="_Toc164933461" w:history="1">
        <w:r w:rsidRPr="004B57C7">
          <w:rPr>
            <w:rStyle w:val="Lienhypertexte"/>
            <w:noProof/>
          </w:rPr>
          <w:t>4.2.</w:t>
        </w:r>
        <w:r>
          <w:rPr>
            <w:rFonts w:eastAsiaTheme="minorEastAsia"/>
            <w:noProof/>
            <w:lang w:eastAsia="fr-FR"/>
          </w:rPr>
          <w:tab/>
        </w:r>
        <w:r w:rsidRPr="004B57C7">
          <w:rPr>
            <w:rStyle w:val="Lienhypertexte"/>
            <w:noProof/>
          </w:rPr>
          <w:t>Détails du dossier src</w:t>
        </w:r>
        <w:r>
          <w:rPr>
            <w:noProof/>
            <w:webHidden/>
          </w:rPr>
          <w:tab/>
        </w:r>
        <w:r>
          <w:rPr>
            <w:noProof/>
            <w:webHidden/>
          </w:rPr>
          <w:fldChar w:fldCharType="begin"/>
        </w:r>
        <w:r>
          <w:rPr>
            <w:noProof/>
            <w:webHidden/>
          </w:rPr>
          <w:instrText xml:space="preserve"> PAGEREF _Toc164933461 \h </w:instrText>
        </w:r>
        <w:r>
          <w:rPr>
            <w:noProof/>
            <w:webHidden/>
          </w:rPr>
        </w:r>
        <w:r>
          <w:rPr>
            <w:noProof/>
            <w:webHidden/>
          </w:rPr>
          <w:fldChar w:fldCharType="separate"/>
        </w:r>
        <w:r>
          <w:rPr>
            <w:noProof/>
            <w:webHidden/>
          </w:rPr>
          <w:t>5</w:t>
        </w:r>
        <w:r>
          <w:rPr>
            <w:noProof/>
            <w:webHidden/>
          </w:rPr>
          <w:fldChar w:fldCharType="end"/>
        </w:r>
      </w:hyperlink>
    </w:p>
    <w:p w14:paraId="364C82F7" w14:textId="13826884" w:rsidR="00D2057D" w:rsidRDefault="00D2057D">
      <w:pPr>
        <w:pStyle w:val="TM5"/>
        <w:tabs>
          <w:tab w:val="left" w:pos="1760"/>
          <w:tab w:val="right" w:leader="dot" w:pos="9062"/>
        </w:tabs>
        <w:rPr>
          <w:rFonts w:eastAsiaTheme="minorEastAsia"/>
          <w:noProof/>
          <w:lang w:eastAsia="fr-FR"/>
        </w:rPr>
      </w:pPr>
      <w:hyperlink w:anchor="_Toc164933462" w:history="1">
        <w:r w:rsidRPr="004B57C7">
          <w:rPr>
            <w:rStyle w:val="Lienhypertexte"/>
            <w:noProof/>
          </w:rPr>
          <w:t>4.2.1.</w:t>
        </w:r>
        <w:r>
          <w:rPr>
            <w:rFonts w:eastAsiaTheme="minorEastAsia"/>
            <w:noProof/>
            <w:lang w:eastAsia="fr-FR"/>
          </w:rPr>
          <w:tab/>
        </w:r>
        <w:r w:rsidRPr="004B57C7">
          <w:rPr>
            <w:rStyle w:val="Lienhypertexte"/>
            <w:noProof/>
          </w:rPr>
          <w:t>Détails du dossier model</w:t>
        </w:r>
        <w:r>
          <w:rPr>
            <w:noProof/>
            <w:webHidden/>
          </w:rPr>
          <w:tab/>
        </w:r>
        <w:r>
          <w:rPr>
            <w:noProof/>
            <w:webHidden/>
          </w:rPr>
          <w:fldChar w:fldCharType="begin"/>
        </w:r>
        <w:r>
          <w:rPr>
            <w:noProof/>
            <w:webHidden/>
          </w:rPr>
          <w:instrText xml:space="preserve"> PAGEREF _Toc164933462 \h </w:instrText>
        </w:r>
        <w:r>
          <w:rPr>
            <w:noProof/>
            <w:webHidden/>
          </w:rPr>
        </w:r>
        <w:r>
          <w:rPr>
            <w:noProof/>
            <w:webHidden/>
          </w:rPr>
          <w:fldChar w:fldCharType="separate"/>
        </w:r>
        <w:r>
          <w:rPr>
            <w:noProof/>
            <w:webHidden/>
          </w:rPr>
          <w:t>5</w:t>
        </w:r>
        <w:r>
          <w:rPr>
            <w:noProof/>
            <w:webHidden/>
          </w:rPr>
          <w:fldChar w:fldCharType="end"/>
        </w:r>
      </w:hyperlink>
    </w:p>
    <w:p w14:paraId="30491061" w14:textId="72386884" w:rsidR="00D2057D" w:rsidRDefault="00D2057D">
      <w:pPr>
        <w:pStyle w:val="TM6"/>
        <w:tabs>
          <w:tab w:val="left" w:pos="1988"/>
          <w:tab w:val="right" w:leader="dot" w:pos="9062"/>
        </w:tabs>
        <w:rPr>
          <w:rFonts w:eastAsiaTheme="minorEastAsia"/>
          <w:noProof/>
          <w:lang w:eastAsia="fr-FR"/>
        </w:rPr>
      </w:pPr>
      <w:hyperlink w:anchor="_Toc164933463" w:history="1">
        <w:r w:rsidRPr="004B57C7">
          <w:rPr>
            <w:rStyle w:val="Lienhypertexte"/>
            <w:noProof/>
          </w:rPr>
          <w:t>4.2.1.1.</w:t>
        </w:r>
        <w:r>
          <w:rPr>
            <w:rFonts w:eastAsiaTheme="minorEastAsia"/>
            <w:noProof/>
            <w:lang w:eastAsia="fr-FR"/>
          </w:rPr>
          <w:tab/>
        </w:r>
        <w:r w:rsidRPr="004B57C7">
          <w:rPr>
            <w:rStyle w:val="Lienhypertexte"/>
            <w:noProof/>
          </w:rPr>
          <w:t>La classe Article</w:t>
        </w:r>
        <w:r>
          <w:rPr>
            <w:noProof/>
            <w:webHidden/>
          </w:rPr>
          <w:tab/>
        </w:r>
        <w:r>
          <w:rPr>
            <w:noProof/>
            <w:webHidden/>
          </w:rPr>
          <w:fldChar w:fldCharType="begin"/>
        </w:r>
        <w:r>
          <w:rPr>
            <w:noProof/>
            <w:webHidden/>
          </w:rPr>
          <w:instrText xml:space="preserve"> PAGEREF _Toc164933463 \h </w:instrText>
        </w:r>
        <w:r>
          <w:rPr>
            <w:noProof/>
            <w:webHidden/>
          </w:rPr>
        </w:r>
        <w:r>
          <w:rPr>
            <w:noProof/>
            <w:webHidden/>
          </w:rPr>
          <w:fldChar w:fldCharType="separate"/>
        </w:r>
        <w:r>
          <w:rPr>
            <w:noProof/>
            <w:webHidden/>
          </w:rPr>
          <w:t>5</w:t>
        </w:r>
        <w:r>
          <w:rPr>
            <w:noProof/>
            <w:webHidden/>
          </w:rPr>
          <w:fldChar w:fldCharType="end"/>
        </w:r>
      </w:hyperlink>
    </w:p>
    <w:p w14:paraId="7E061A1F" w14:textId="7A730849" w:rsidR="00D2057D" w:rsidRDefault="00D2057D">
      <w:pPr>
        <w:pStyle w:val="TM6"/>
        <w:tabs>
          <w:tab w:val="left" w:pos="1988"/>
          <w:tab w:val="right" w:leader="dot" w:pos="9062"/>
        </w:tabs>
        <w:rPr>
          <w:rFonts w:eastAsiaTheme="minorEastAsia"/>
          <w:noProof/>
          <w:lang w:eastAsia="fr-FR"/>
        </w:rPr>
      </w:pPr>
      <w:hyperlink w:anchor="_Toc164933464" w:history="1">
        <w:r w:rsidRPr="004B57C7">
          <w:rPr>
            <w:rStyle w:val="Lienhypertexte"/>
            <w:noProof/>
          </w:rPr>
          <w:t>4.2.1.2.</w:t>
        </w:r>
        <w:r>
          <w:rPr>
            <w:rFonts w:eastAsiaTheme="minorEastAsia"/>
            <w:noProof/>
            <w:lang w:eastAsia="fr-FR"/>
          </w:rPr>
          <w:tab/>
        </w:r>
        <w:r w:rsidRPr="004B57C7">
          <w:rPr>
            <w:rStyle w:val="Lienhypertexte"/>
            <w:noProof/>
          </w:rPr>
          <w:t>La classe Club</w:t>
        </w:r>
        <w:r>
          <w:rPr>
            <w:noProof/>
            <w:webHidden/>
          </w:rPr>
          <w:tab/>
        </w:r>
        <w:r>
          <w:rPr>
            <w:noProof/>
            <w:webHidden/>
          </w:rPr>
          <w:fldChar w:fldCharType="begin"/>
        </w:r>
        <w:r>
          <w:rPr>
            <w:noProof/>
            <w:webHidden/>
          </w:rPr>
          <w:instrText xml:space="preserve"> PAGEREF _Toc164933464 \h </w:instrText>
        </w:r>
        <w:r>
          <w:rPr>
            <w:noProof/>
            <w:webHidden/>
          </w:rPr>
        </w:r>
        <w:r>
          <w:rPr>
            <w:noProof/>
            <w:webHidden/>
          </w:rPr>
          <w:fldChar w:fldCharType="separate"/>
        </w:r>
        <w:r>
          <w:rPr>
            <w:noProof/>
            <w:webHidden/>
          </w:rPr>
          <w:t>6</w:t>
        </w:r>
        <w:r>
          <w:rPr>
            <w:noProof/>
            <w:webHidden/>
          </w:rPr>
          <w:fldChar w:fldCharType="end"/>
        </w:r>
      </w:hyperlink>
    </w:p>
    <w:p w14:paraId="4B252301" w14:textId="7D3919FA" w:rsidR="00D2057D" w:rsidRDefault="00D2057D">
      <w:pPr>
        <w:pStyle w:val="TM6"/>
        <w:tabs>
          <w:tab w:val="left" w:pos="1988"/>
          <w:tab w:val="right" w:leader="dot" w:pos="9062"/>
        </w:tabs>
        <w:rPr>
          <w:rFonts w:eastAsiaTheme="minorEastAsia"/>
          <w:noProof/>
          <w:lang w:eastAsia="fr-FR"/>
        </w:rPr>
      </w:pPr>
      <w:hyperlink w:anchor="_Toc164933465" w:history="1">
        <w:r w:rsidRPr="004B57C7">
          <w:rPr>
            <w:rStyle w:val="Lienhypertexte"/>
            <w:noProof/>
          </w:rPr>
          <w:t>4.2.1.3.</w:t>
        </w:r>
        <w:r>
          <w:rPr>
            <w:rFonts w:eastAsiaTheme="minorEastAsia"/>
            <w:noProof/>
            <w:lang w:eastAsia="fr-FR"/>
          </w:rPr>
          <w:tab/>
        </w:r>
        <w:r w:rsidRPr="004B57C7">
          <w:rPr>
            <w:rStyle w:val="Lienhypertexte"/>
            <w:noProof/>
          </w:rPr>
          <w:t>La classe Commentary</w:t>
        </w:r>
        <w:r>
          <w:rPr>
            <w:noProof/>
            <w:webHidden/>
          </w:rPr>
          <w:tab/>
        </w:r>
        <w:r>
          <w:rPr>
            <w:noProof/>
            <w:webHidden/>
          </w:rPr>
          <w:fldChar w:fldCharType="begin"/>
        </w:r>
        <w:r>
          <w:rPr>
            <w:noProof/>
            <w:webHidden/>
          </w:rPr>
          <w:instrText xml:space="preserve"> PAGEREF _Toc164933465 \h </w:instrText>
        </w:r>
        <w:r>
          <w:rPr>
            <w:noProof/>
            <w:webHidden/>
          </w:rPr>
        </w:r>
        <w:r>
          <w:rPr>
            <w:noProof/>
            <w:webHidden/>
          </w:rPr>
          <w:fldChar w:fldCharType="separate"/>
        </w:r>
        <w:r>
          <w:rPr>
            <w:noProof/>
            <w:webHidden/>
          </w:rPr>
          <w:t>7</w:t>
        </w:r>
        <w:r>
          <w:rPr>
            <w:noProof/>
            <w:webHidden/>
          </w:rPr>
          <w:fldChar w:fldCharType="end"/>
        </w:r>
      </w:hyperlink>
    </w:p>
    <w:p w14:paraId="6ABCAE0F" w14:textId="103679FE" w:rsidR="00D2057D" w:rsidRDefault="00D2057D">
      <w:pPr>
        <w:pStyle w:val="TM6"/>
        <w:tabs>
          <w:tab w:val="left" w:pos="1988"/>
          <w:tab w:val="right" w:leader="dot" w:pos="9062"/>
        </w:tabs>
        <w:rPr>
          <w:rFonts w:eastAsiaTheme="minorEastAsia"/>
          <w:noProof/>
          <w:lang w:eastAsia="fr-FR"/>
        </w:rPr>
      </w:pPr>
      <w:hyperlink w:anchor="_Toc164933466" w:history="1">
        <w:r w:rsidRPr="004B57C7">
          <w:rPr>
            <w:rStyle w:val="Lienhypertexte"/>
            <w:noProof/>
          </w:rPr>
          <w:t>4.2.1.4.</w:t>
        </w:r>
        <w:r>
          <w:rPr>
            <w:rFonts w:eastAsiaTheme="minorEastAsia"/>
            <w:noProof/>
            <w:lang w:eastAsia="fr-FR"/>
          </w:rPr>
          <w:tab/>
        </w:r>
        <w:r w:rsidRPr="004B57C7">
          <w:rPr>
            <w:rStyle w:val="Lienhypertexte"/>
            <w:noProof/>
          </w:rPr>
          <w:t>La classe User</w:t>
        </w:r>
        <w:r>
          <w:rPr>
            <w:noProof/>
            <w:webHidden/>
          </w:rPr>
          <w:tab/>
        </w:r>
        <w:r>
          <w:rPr>
            <w:noProof/>
            <w:webHidden/>
          </w:rPr>
          <w:fldChar w:fldCharType="begin"/>
        </w:r>
        <w:r>
          <w:rPr>
            <w:noProof/>
            <w:webHidden/>
          </w:rPr>
          <w:instrText xml:space="preserve"> PAGEREF _Toc164933466 \h </w:instrText>
        </w:r>
        <w:r>
          <w:rPr>
            <w:noProof/>
            <w:webHidden/>
          </w:rPr>
        </w:r>
        <w:r>
          <w:rPr>
            <w:noProof/>
            <w:webHidden/>
          </w:rPr>
          <w:fldChar w:fldCharType="separate"/>
        </w:r>
        <w:r>
          <w:rPr>
            <w:noProof/>
            <w:webHidden/>
          </w:rPr>
          <w:t>9</w:t>
        </w:r>
        <w:r>
          <w:rPr>
            <w:noProof/>
            <w:webHidden/>
          </w:rPr>
          <w:fldChar w:fldCharType="end"/>
        </w:r>
      </w:hyperlink>
    </w:p>
    <w:p w14:paraId="636E6757" w14:textId="4D0DE740" w:rsidR="00D2057D" w:rsidRDefault="00D2057D">
      <w:pPr>
        <w:pStyle w:val="TM5"/>
        <w:tabs>
          <w:tab w:val="left" w:pos="1760"/>
          <w:tab w:val="right" w:leader="dot" w:pos="9062"/>
        </w:tabs>
        <w:rPr>
          <w:rFonts w:eastAsiaTheme="minorEastAsia"/>
          <w:noProof/>
          <w:lang w:eastAsia="fr-FR"/>
        </w:rPr>
      </w:pPr>
      <w:hyperlink w:anchor="_Toc164933467" w:history="1">
        <w:r w:rsidRPr="004B57C7">
          <w:rPr>
            <w:rStyle w:val="Lienhypertexte"/>
            <w:noProof/>
          </w:rPr>
          <w:t>4.2.2.</w:t>
        </w:r>
        <w:r>
          <w:rPr>
            <w:rFonts w:eastAsiaTheme="minorEastAsia"/>
            <w:noProof/>
            <w:lang w:eastAsia="fr-FR"/>
          </w:rPr>
          <w:tab/>
        </w:r>
        <w:r w:rsidRPr="004B57C7">
          <w:rPr>
            <w:rStyle w:val="Lienhypertexte"/>
            <w:noProof/>
          </w:rPr>
          <w:t>Détails du dossier view</w:t>
        </w:r>
        <w:r>
          <w:rPr>
            <w:noProof/>
            <w:webHidden/>
          </w:rPr>
          <w:tab/>
        </w:r>
        <w:r>
          <w:rPr>
            <w:noProof/>
            <w:webHidden/>
          </w:rPr>
          <w:fldChar w:fldCharType="begin"/>
        </w:r>
        <w:r>
          <w:rPr>
            <w:noProof/>
            <w:webHidden/>
          </w:rPr>
          <w:instrText xml:space="preserve"> PAGEREF _Toc164933467 \h </w:instrText>
        </w:r>
        <w:r>
          <w:rPr>
            <w:noProof/>
            <w:webHidden/>
          </w:rPr>
        </w:r>
        <w:r>
          <w:rPr>
            <w:noProof/>
            <w:webHidden/>
          </w:rPr>
          <w:fldChar w:fldCharType="separate"/>
        </w:r>
        <w:r>
          <w:rPr>
            <w:noProof/>
            <w:webHidden/>
          </w:rPr>
          <w:t>10</w:t>
        </w:r>
        <w:r>
          <w:rPr>
            <w:noProof/>
            <w:webHidden/>
          </w:rPr>
          <w:fldChar w:fldCharType="end"/>
        </w:r>
      </w:hyperlink>
    </w:p>
    <w:p w14:paraId="1D7F520B" w14:textId="24387304" w:rsidR="00D2057D" w:rsidRDefault="00D2057D">
      <w:pPr>
        <w:pStyle w:val="TM6"/>
        <w:tabs>
          <w:tab w:val="left" w:pos="1988"/>
          <w:tab w:val="right" w:leader="dot" w:pos="9062"/>
        </w:tabs>
        <w:rPr>
          <w:rFonts w:eastAsiaTheme="minorEastAsia"/>
          <w:noProof/>
          <w:lang w:eastAsia="fr-FR"/>
        </w:rPr>
      </w:pPr>
      <w:hyperlink w:anchor="_Toc164933468" w:history="1">
        <w:r w:rsidRPr="004B57C7">
          <w:rPr>
            <w:rStyle w:val="Lienhypertexte"/>
            <w:noProof/>
          </w:rPr>
          <w:t>4.2.2.1.</w:t>
        </w:r>
        <w:r>
          <w:rPr>
            <w:rFonts w:eastAsiaTheme="minorEastAsia"/>
            <w:noProof/>
            <w:lang w:eastAsia="fr-FR"/>
          </w:rPr>
          <w:tab/>
        </w:r>
        <w:r w:rsidRPr="004B57C7">
          <w:rPr>
            <w:rStyle w:val="Lienhypertexte"/>
            <w:noProof/>
          </w:rPr>
          <w:t>La classe V_Acceuil</w:t>
        </w:r>
        <w:r>
          <w:rPr>
            <w:noProof/>
            <w:webHidden/>
          </w:rPr>
          <w:tab/>
        </w:r>
        <w:r>
          <w:rPr>
            <w:noProof/>
            <w:webHidden/>
          </w:rPr>
          <w:fldChar w:fldCharType="begin"/>
        </w:r>
        <w:r>
          <w:rPr>
            <w:noProof/>
            <w:webHidden/>
          </w:rPr>
          <w:instrText xml:space="preserve"> PAGEREF _Toc164933468 \h </w:instrText>
        </w:r>
        <w:r>
          <w:rPr>
            <w:noProof/>
            <w:webHidden/>
          </w:rPr>
        </w:r>
        <w:r>
          <w:rPr>
            <w:noProof/>
            <w:webHidden/>
          </w:rPr>
          <w:fldChar w:fldCharType="separate"/>
        </w:r>
        <w:r>
          <w:rPr>
            <w:noProof/>
            <w:webHidden/>
          </w:rPr>
          <w:t>10</w:t>
        </w:r>
        <w:r>
          <w:rPr>
            <w:noProof/>
            <w:webHidden/>
          </w:rPr>
          <w:fldChar w:fldCharType="end"/>
        </w:r>
      </w:hyperlink>
    </w:p>
    <w:p w14:paraId="387B36E1" w14:textId="2FD6DD17" w:rsidR="00D2057D" w:rsidRDefault="00D2057D">
      <w:pPr>
        <w:pStyle w:val="TM6"/>
        <w:tabs>
          <w:tab w:val="left" w:pos="1988"/>
          <w:tab w:val="right" w:leader="dot" w:pos="9062"/>
        </w:tabs>
        <w:rPr>
          <w:rFonts w:eastAsiaTheme="minorEastAsia"/>
          <w:noProof/>
          <w:lang w:eastAsia="fr-FR"/>
        </w:rPr>
      </w:pPr>
      <w:hyperlink w:anchor="_Toc164933469" w:history="1">
        <w:r w:rsidRPr="004B57C7">
          <w:rPr>
            <w:rStyle w:val="Lienhypertexte"/>
            <w:noProof/>
          </w:rPr>
          <w:t>4.2.2.2.</w:t>
        </w:r>
        <w:r>
          <w:rPr>
            <w:rFonts w:eastAsiaTheme="minorEastAsia"/>
            <w:noProof/>
            <w:lang w:eastAsia="fr-FR"/>
          </w:rPr>
          <w:tab/>
        </w:r>
        <w:r w:rsidRPr="004B57C7">
          <w:rPr>
            <w:rStyle w:val="Lienhypertexte"/>
            <w:noProof/>
          </w:rPr>
          <w:t>La classe V_Connexion</w:t>
        </w:r>
        <w:r>
          <w:rPr>
            <w:noProof/>
            <w:webHidden/>
          </w:rPr>
          <w:tab/>
        </w:r>
        <w:r>
          <w:rPr>
            <w:noProof/>
            <w:webHidden/>
          </w:rPr>
          <w:fldChar w:fldCharType="begin"/>
        </w:r>
        <w:r>
          <w:rPr>
            <w:noProof/>
            <w:webHidden/>
          </w:rPr>
          <w:instrText xml:space="preserve"> PAGEREF _Toc164933469 \h </w:instrText>
        </w:r>
        <w:r>
          <w:rPr>
            <w:noProof/>
            <w:webHidden/>
          </w:rPr>
        </w:r>
        <w:r>
          <w:rPr>
            <w:noProof/>
            <w:webHidden/>
          </w:rPr>
          <w:fldChar w:fldCharType="separate"/>
        </w:r>
        <w:r>
          <w:rPr>
            <w:noProof/>
            <w:webHidden/>
          </w:rPr>
          <w:t>10</w:t>
        </w:r>
        <w:r>
          <w:rPr>
            <w:noProof/>
            <w:webHidden/>
          </w:rPr>
          <w:fldChar w:fldCharType="end"/>
        </w:r>
      </w:hyperlink>
    </w:p>
    <w:p w14:paraId="69F52922" w14:textId="56D87BCA" w:rsidR="00D2057D" w:rsidRDefault="00D2057D">
      <w:pPr>
        <w:pStyle w:val="TM6"/>
        <w:tabs>
          <w:tab w:val="left" w:pos="1988"/>
          <w:tab w:val="right" w:leader="dot" w:pos="9062"/>
        </w:tabs>
        <w:rPr>
          <w:rFonts w:eastAsiaTheme="minorEastAsia"/>
          <w:noProof/>
          <w:lang w:eastAsia="fr-FR"/>
        </w:rPr>
      </w:pPr>
      <w:hyperlink w:anchor="_Toc164933470" w:history="1">
        <w:r w:rsidRPr="004B57C7">
          <w:rPr>
            <w:rStyle w:val="Lienhypertexte"/>
            <w:noProof/>
          </w:rPr>
          <w:t>4.2.2.3.</w:t>
        </w:r>
        <w:r>
          <w:rPr>
            <w:rFonts w:eastAsiaTheme="minorEastAsia"/>
            <w:noProof/>
            <w:lang w:eastAsia="fr-FR"/>
          </w:rPr>
          <w:tab/>
        </w:r>
        <w:r w:rsidRPr="004B57C7">
          <w:rPr>
            <w:rStyle w:val="Lienhypertexte"/>
            <w:noProof/>
          </w:rPr>
          <w:t>La classe V_inscription</w:t>
        </w:r>
        <w:r>
          <w:rPr>
            <w:noProof/>
            <w:webHidden/>
          </w:rPr>
          <w:tab/>
        </w:r>
        <w:r>
          <w:rPr>
            <w:noProof/>
            <w:webHidden/>
          </w:rPr>
          <w:fldChar w:fldCharType="begin"/>
        </w:r>
        <w:r>
          <w:rPr>
            <w:noProof/>
            <w:webHidden/>
          </w:rPr>
          <w:instrText xml:space="preserve"> PAGEREF _Toc164933470 \h </w:instrText>
        </w:r>
        <w:r>
          <w:rPr>
            <w:noProof/>
            <w:webHidden/>
          </w:rPr>
        </w:r>
        <w:r>
          <w:rPr>
            <w:noProof/>
            <w:webHidden/>
          </w:rPr>
          <w:fldChar w:fldCharType="separate"/>
        </w:r>
        <w:r>
          <w:rPr>
            <w:noProof/>
            <w:webHidden/>
          </w:rPr>
          <w:t>11</w:t>
        </w:r>
        <w:r>
          <w:rPr>
            <w:noProof/>
            <w:webHidden/>
          </w:rPr>
          <w:fldChar w:fldCharType="end"/>
        </w:r>
      </w:hyperlink>
    </w:p>
    <w:p w14:paraId="7D37DD8E" w14:textId="494DF2F4" w:rsidR="00D2057D" w:rsidRDefault="00D2057D">
      <w:pPr>
        <w:pStyle w:val="TM6"/>
        <w:tabs>
          <w:tab w:val="left" w:pos="1988"/>
          <w:tab w:val="right" w:leader="dot" w:pos="9062"/>
        </w:tabs>
        <w:rPr>
          <w:rFonts w:eastAsiaTheme="minorEastAsia"/>
          <w:noProof/>
          <w:lang w:eastAsia="fr-FR"/>
        </w:rPr>
      </w:pPr>
      <w:hyperlink w:anchor="_Toc164933471" w:history="1">
        <w:r w:rsidRPr="004B57C7">
          <w:rPr>
            <w:rStyle w:val="Lienhypertexte"/>
            <w:noProof/>
          </w:rPr>
          <w:t>4.2.2.4.</w:t>
        </w:r>
        <w:r>
          <w:rPr>
            <w:rFonts w:eastAsiaTheme="minorEastAsia"/>
            <w:noProof/>
            <w:lang w:eastAsia="fr-FR"/>
          </w:rPr>
          <w:tab/>
        </w:r>
        <w:r w:rsidRPr="004B57C7">
          <w:rPr>
            <w:rStyle w:val="Lienhypertexte"/>
            <w:noProof/>
          </w:rPr>
          <w:t>La classe V_listeclub</w:t>
        </w:r>
        <w:r>
          <w:rPr>
            <w:noProof/>
            <w:webHidden/>
          </w:rPr>
          <w:tab/>
        </w:r>
        <w:r>
          <w:rPr>
            <w:noProof/>
            <w:webHidden/>
          </w:rPr>
          <w:fldChar w:fldCharType="begin"/>
        </w:r>
        <w:r>
          <w:rPr>
            <w:noProof/>
            <w:webHidden/>
          </w:rPr>
          <w:instrText xml:space="preserve"> PAGEREF _Toc164933471 \h </w:instrText>
        </w:r>
        <w:r>
          <w:rPr>
            <w:noProof/>
            <w:webHidden/>
          </w:rPr>
        </w:r>
        <w:r>
          <w:rPr>
            <w:noProof/>
            <w:webHidden/>
          </w:rPr>
          <w:fldChar w:fldCharType="separate"/>
        </w:r>
        <w:r>
          <w:rPr>
            <w:noProof/>
            <w:webHidden/>
          </w:rPr>
          <w:t>11</w:t>
        </w:r>
        <w:r>
          <w:rPr>
            <w:noProof/>
            <w:webHidden/>
          </w:rPr>
          <w:fldChar w:fldCharType="end"/>
        </w:r>
      </w:hyperlink>
    </w:p>
    <w:p w14:paraId="633B997A" w14:textId="42103AF5" w:rsidR="00D2057D" w:rsidRDefault="00D2057D">
      <w:pPr>
        <w:pStyle w:val="TM5"/>
        <w:tabs>
          <w:tab w:val="left" w:pos="1760"/>
          <w:tab w:val="right" w:leader="dot" w:pos="9062"/>
        </w:tabs>
        <w:rPr>
          <w:rFonts w:eastAsiaTheme="minorEastAsia"/>
          <w:noProof/>
          <w:lang w:eastAsia="fr-FR"/>
        </w:rPr>
      </w:pPr>
      <w:hyperlink w:anchor="_Toc164933472" w:history="1">
        <w:r w:rsidRPr="004B57C7">
          <w:rPr>
            <w:rStyle w:val="Lienhypertexte"/>
            <w:noProof/>
          </w:rPr>
          <w:t>4.2.3.</w:t>
        </w:r>
        <w:r>
          <w:rPr>
            <w:rFonts w:eastAsiaTheme="minorEastAsia"/>
            <w:noProof/>
            <w:lang w:eastAsia="fr-FR"/>
          </w:rPr>
          <w:tab/>
        </w:r>
        <w:r w:rsidRPr="004B57C7">
          <w:rPr>
            <w:rStyle w:val="Lienhypertexte"/>
            <w:noProof/>
          </w:rPr>
          <w:t>Details du dossier control</w:t>
        </w:r>
        <w:r>
          <w:rPr>
            <w:noProof/>
            <w:webHidden/>
          </w:rPr>
          <w:tab/>
        </w:r>
        <w:r>
          <w:rPr>
            <w:noProof/>
            <w:webHidden/>
          </w:rPr>
          <w:fldChar w:fldCharType="begin"/>
        </w:r>
        <w:r>
          <w:rPr>
            <w:noProof/>
            <w:webHidden/>
          </w:rPr>
          <w:instrText xml:space="preserve"> PAGEREF _Toc164933472 \h </w:instrText>
        </w:r>
        <w:r>
          <w:rPr>
            <w:noProof/>
            <w:webHidden/>
          </w:rPr>
        </w:r>
        <w:r>
          <w:rPr>
            <w:noProof/>
            <w:webHidden/>
          </w:rPr>
          <w:fldChar w:fldCharType="separate"/>
        </w:r>
        <w:r>
          <w:rPr>
            <w:noProof/>
            <w:webHidden/>
          </w:rPr>
          <w:t>11</w:t>
        </w:r>
        <w:r>
          <w:rPr>
            <w:noProof/>
            <w:webHidden/>
          </w:rPr>
          <w:fldChar w:fldCharType="end"/>
        </w:r>
      </w:hyperlink>
    </w:p>
    <w:p w14:paraId="007BD822" w14:textId="4E5FDBC9" w:rsidR="00D2057D" w:rsidRDefault="00D2057D">
      <w:pPr>
        <w:pStyle w:val="TM6"/>
        <w:tabs>
          <w:tab w:val="left" w:pos="1988"/>
          <w:tab w:val="right" w:leader="dot" w:pos="9062"/>
        </w:tabs>
        <w:rPr>
          <w:rFonts w:eastAsiaTheme="minorEastAsia"/>
          <w:noProof/>
          <w:lang w:eastAsia="fr-FR"/>
        </w:rPr>
      </w:pPr>
      <w:hyperlink w:anchor="_Toc164933473" w:history="1">
        <w:r w:rsidRPr="004B57C7">
          <w:rPr>
            <w:rStyle w:val="Lienhypertexte"/>
            <w:noProof/>
          </w:rPr>
          <w:t>4.2.3.1.</w:t>
        </w:r>
        <w:r>
          <w:rPr>
            <w:rFonts w:eastAsiaTheme="minorEastAsia"/>
            <w:noProof/>
            <w:lang w:eastAsia="fr-FR"/>
          </w:rPr>
          <w:tab/>
        </w:r>
        <w:r w:rsidRPr="004B57C7">
          <w:rPr>
            <w:rStyle w:val="Lienhypertexte"/>
            <w:noProof/>
          </w:rPr>
          <w:t>La classe C_Acceuil</w:t>
        </w:r>
        <w:r>
          <w:rPr>
            <w:noProof/>
            <w:webHidden/>
          </w:rPr>
          <w:tab/>
        </w:r>
        <w:r>
          <w:rPr>
            <w:noProof/>
            <w:webHidden/>
          </w:rPr>
          <w:fldChar w:fldCharType="begin"/>
        </w:r>
        <w:r>
          <w:rPr>
            <w:noProof/>
            <w:webHidden/>
          </w:rPr>
          <w:instrText xml:space="preserve"> PAGEREF _Toc164933473 \h </w:instrText>
        </w:r>
        <w:r>
          <w:rPr>
            <w:noProof/>
            <w:webHidden/>
          </w:rPr>
        </w:r>
        <w:r>
          <w:rPr>
            <w:noProof/>
            <w:webHidden/>
          </w:rPr>
          <w:fldChar w:fldCharType="separate"/>
        </w:r>
        <w:r>
          <w:rPr>
            <w:noProof/>
            <w:webHidden/>
          </w:rPr>
          <w:t>11</w:t>
        </w:r>
        <w:r>
          <w:rPr>
            <w:noProof/>
            <w:webHidden/>
          </w:rPr>
          <w:fldChar w:fldCharType="end"/>
        </w:r>
      </w:hyperlink>
    </w:p>
    <w:p w14:paraId="2A1F38AA" w14:textId="3CC01203" w:rsidR="00D2057D" w:rsidRDefault="00D2057D">
      <w:pPr>
        <w:pStyle w:val="TM6"/>
        <w:tabs>
          <w:tab w:val="left" w:pos="1988"/>
          <w:tab w:val="right" w:leader="dot" w:pos="9062"/>
        </w:tabs>
        <w:rPr>
          <w:rFonts w:eastAsiaTheme="minorEastAsia"/>
          <w:noProof/>
          <w:lang w:eastAsia="fr-FR"/>
        </w:rPr>
      </w:pPr>
      <w:hyperlink w:anchor="_Toc164933474" w:history="1">
        <w:r w:rsidRPr="004B57C7">
          <w:rPr>
            <w:rStyle w:val="Lienhypertexte"/>
            <w:noProof/>
          </w:rPr>
          <w:t>4.2.3.2.</w:t>
        </w:r>
        <w:r>
          <w:rPr>
            <w:rFonts w:eastAsiaTheme="minorEastAsia"/>
            <w:noProof/>
            <w:lang w:eastAsia="fr-FR"/>
          </w:rPr>
          <w:tab/>
        </w:r>
        <w:r w:rsidRPr="004B57C7">
          <w:rPr>
            <w:rStyle w:val="Lienhypertexte"/>
            <w:noProof/>
          </w:rPr>
          <w:t>La classe C_Connexion</w:t>
        </w:r>
        <w:r>
          <w:rPr>
            <w:noProof/>
            <w:webHidden/>
          </w:rPr>
          <w:tab/>
        </w:r>
        <w:r>
          <w:rPr>
            <w:noProof/>
            <w:webHidden/>
          </w:rPr>
          <w:fldChar w:fldCharType="begin"/>
        </w:r>
        <w:r>
          <w:rPr>
            <w:noProof/>
            <w:webHidden/>
          </w:rPr>
          <w:instrText xml:space="preserve"> PAGEREF _Toc164933474 \h </w:instrText>
        </w:r>
        <w:r>
          <w:rPr>
            <w:noProof/>
            <w:webHidden/>
          </w:rPr>
        </w:r>
        <w:r>
          <w:rPr>
            <w:noProof/>
            <w:webHidden/>
          </w:rPr>
          <w:fldChar w:fldCharType="separate"/>
        </w:r>
        <w:r>
          <w:rPr>
            <w:noProof/>
            <w:webHidden/>
          </w:rPr>
          <w:t>12</w:t>
        </w:r>
        <w:r>
          <w:rPr>
            <w:noProof/>
            <w:webHidden/>
          </w:rPr>
          <w:fldChar w:fldCharType="end"/>
        </w:r>
      </w:hyperlink>
    </w:p>
    <w:p w14:paraId="0ACDA0F6" w14:textId="125FD1BA" w:rsidR="00D2057D" w:rsidRDefault="00D2057D">
      <w:pPr>
        <w:pStyle w:val="TM6"/>
        <w:tabs>
          <w:tab w:val="left" w:pos="1988"/>
          <w:tab w:val="right" w:leader="dot" w:pos="9062"/>
        </w:tabs>
        <w:rPr>
          <w:rFonts w:eastAsiaTheme="minorEastAsia"/>
          <w:noProof/>
          <w:lang w:eastAsia="fr-FR"/>
        </w:rPr>
      </w:pPr>
      <w:hyperlink w:anchor="_Toc164933475" w:history="1">
        <w:r w:rsidRPr="004B57C7">
          <w:rPr>
            <w:rStyle w:val="Lienhypertexte"/>
            <w:noProof/>
          </w:rPr>
          <w:t>4.2.3.3.</w:t>
        </w:r>
        <w:r>
          <w:rPr>
            <w:rFonts w:eastAsiaTheme="minorEastAsia"/>
            <w:noProof/>
            <w:lang w:eastAsia="fr-FR"/>
          </w:rPr>
          <w:tab/>
        </w:r>
        <w:r w:rsidRPr="004B57C7">
          <w:rPr>
            <w:rStyle w:val="Lienhypertexte"/>
            <w:noProof/>
          </w:rPr>
          <w:t>La classe C_Inscription</w:t>
        </w:r>
        <w:r>
          <w:rPr>
            <w:noProof/>
            <w:webHidden/>
          </w:rPr>
          <w:tab/>
        </w:r>
        <w:r>
          <w:rPr>
            <w:noProof/>
            <w:webHidden/>
          </w:rPr>
          <w:fldChar w:fldCharType="begin"/>
        </w:r>
        <w:r>
          <w:rPr>
            <w:noProof/>
            <w:webHidden/>
          </w:rPr>
          <w:instrText xml:space="preserve"> PAGEREF _Toc164933475 \h </w:instrText>
        </w:r>
        <w:r>
          <w:rPr>
            <w:noProof/>
            <w:webHidden/>
          </w:rPr>
        </w:r>
        <w:r>
          <w:rPr>
            <w:noProof/>
            <w:webHidden/>
          </w:rPr>
          <w:fldChar w:fldCharType="separate"/>
        </w:r>
        <w:r>
          <w:rPr>
            <w:noProof/>
            <w:webHidden/>
          </w:rPr>
          <w:t>12</w:t>
        </w:r>
        <w:r>
          <w:rPr>
            <w:noProof/>
            <w:webHidden/>
          </w:rPr>
          <w:fldChar w:fldCharType="end"/>
        </w:r>
      </w:hyperlink>
    </w:p>
    <w:p w14:paraId="0DA4BC1F" w14:textId="1727A32D" w:rsidR="00D2057D" w:rsidRDefault="00D2057D">
      <w:pPr>
        <w:pStyle w:val="TM6"/>
        <w:tabs>
          <w:tab w:val="left" w:pos="1988"/>
          <w:tab w:val="right" w:leader="dot" w:pos="9062"/>
        </w:tabs>
        <w:rPr>
          <w:rFonts w:eastAsiaTheme="minorEastAsia"/>
          <w:noProof/>
          <w:lang w:eastAsia="fr-FR"/>
        </w:rPr>
      </w:pPr>
      <w:hyperlink w:anchor="_Toc164933476" w:history="1">
        <w:r w:rsidRPr="004B57C7">
          <w:rPr>
            <w:rStyle w:val="Lienhypertexte"/>
            <w:noProof/>
          </w:rPr>
          <w:t>4.2.3.4.</w:t>
        </w:r>
        <w:r>
          <w:rPr>
            <w:rFonts w:eastAsiaTheme="minorEastAsia"/>
            <w:noProof/>
            <w:lang w:eastAsia="fr-FR"/>
          </w:rPr>
          <w:tab/>
        </w:r>
        <w:r w:rsidRPr="004B57C7">
          <w:rPr>
            <w:rStyle w:val="Lienhypertexte"/>
            <w:noProof/>
          </w:rPr>
          <w:t>La classe C_Liste_Club</w:t>
        </w:r>
        <w:r>
          <w:rPr>
            <w:noProof/>
            <w:webHidden/>
          </w:rPr>
          <w:tab/>
        </w:r>
        <w:r>
          <w:rPr>
            <w:noProof/>
            <w:webHidden/>
          </w:rPr>
          <w:fldChar w:fldCharType="begin"/>
        </w:r>
        <w:r>
          <w:rPr>
            <w:noProof/>
            <w:webHidden/>
          </w:rPr>
          <w:instrText xml:space="preserve"> PAGEREF _Toc164933476 \h </w:instrText>
        </w:r>
        <w:r>
          <w:rPr>
            <w:noProof/>
            <w:webHidden/>
          </w:rPr>
        </w:r>
        <w:r>
          <w:rPr>
            <w:noProof/>
            <w:webHidden/>
          </w:rPr>
          <w:fldChar w:fldCharType="separate"/>
        </w:r>
        <w:r>
          <w:rPr>
            <w:noProof/>
            <w:webHidden/>
          </w:rPr>
          <w:t>12</w:t>
        </w:r>
        <w:r>
          <w:rPr>
            <w:noProof/>
            <w:webHidden/>
          </w:rPr>
          <w:fldChar w:fldCharType="end"/>
        </w:r>
      </w:hyperlink>
    </w:p>
    <w:p w14:paraId="03D1BCAE" w14:textId="6242B71D" w:rsidR="00D2057D" w:rsidRDefault="00D2057D">
      <w:pPr>
        <w:pStyle w:val="TM5"/>
        <w:tabs>
          <w:tab w:val="left" w:pos="1760"/>
          <w:tab w:val="right" w:leader="dot" w:pos="9062"/>
        </w:tabs>
        <w:rPr>
          <w:rFonts w:eastAsiaTheme="minorEastAsia"/>
          <w:noProof/>
          <w:lang w:eastAsia="fr-FR"/>
        </w:rPr>
      </w:pPr>
      <w:hyperlink w:anchor="_Toc164933477" w:history="1">
        <w:r w:rsidRPr="004B57C7">
          <w:rPr>
            <w:rStyle w:val="Lienhypertexte"/>
            <w:noProof/>
          </w:rPr>
          <w:t>4.2.4.</w:t>
        </w:r>
        <w:r>
          <w:rPr>
            <w:rFonts w:eastAsiaTheme="minorEastAsia"/>
            <w:noProof/>
            <w:lang w:eastAsia="fr-FR"/>
          </w:rPr>
          <w:tab/>
        </w:r>
        <w:r w:rsidRPr="004B57C7">
          <w:rPr>
            <w:rStyle w:val="Lienhypertexte"/>
            <w:noProof/>
          </w:rPr>
          <w:t>Details du dossier script</w:t>
        </w:r>
        <w:r>
          <w:rPr>
            <w:noProof/>
            <w:webHidden/>
          </w:rPr>
          <w:tab/>
        </w:r>
        <w:r>
          <w:rPr>
            <w:noProof/>
            <w:webHidden/>
          </w:rPr>
          <w:fldChar w:fldCharType="begin"/>
        </w:r>
        <w:r>
          <w:rPr>
            <w:noProof/>
            <w:webHidden/>
          </w:rPr>
          <w:instrText xml:space="preserve"> PAGEREF _Toc164933477 \h </w:instrText>
        </w:r>
        <w:r>
          <w:rPr>
            <w:noProof/>
            <w:webHidden/>
          </w:rPr>
        </w:r>
        <w:r>
          <w:rPr>
            <w:noProof/>
            <w:webHidden/>
          </w:rPr>
          <w:fldChar w:fldCharType="separate"/>
        </w:r>
        <w:r>
          <w:rPr>
            <w:noProof/>
            <w:webHidden/>
          </w:rPr>
          <w:t>13</w:t>
        </w:r>
        <w:r>
          <w:rPr>
            <w:noProof/>
            <w:webHidden/>
          </w:rPr>
          <w:fldChar w:fldCharType="end"/>
        </w:r>
      </w:hyperlink>
    </w:p>
    <w:p w14:paraId="20401F04" w14:textId="51BE83D4" w:rsidR="00D2057D" w:rsidRDefault="00D2057D">
      <w:pPr>
        <w:pStyle w:val="TM6"/>
        <w:tabs>
          <w:tab w:val="left" w:pos="1988"/>
          <w:tab w:val="right" w:leader="dot" w:pos="9062"/>
        </w:tabs>
        <w:rPr>
          <w:rFonts w:eastAsiaTheme="minorEastAsia"/>
          <w:noProof/>
          <w:lang w:eastAsia="fr-FR"/>
        </w:rPr>
      </w:pPr>
      <w:hyperlink w:anchor="_Toc164933478" w:history="1">
        <w:r w:rsidRPr="004B57C7">
          <w:rPr>
            <w:rStyle w:val="Lienhypertexte"/>
            <w:noProof/>
          </w:rPr>
          <w:t>4.2.4.1.</w:t>
        </w:r>
        <w:r>
          <w:rPr>
            <w:rFonts w:eastAsiaTheme="minorEastAsia"/>
            <w:noProof/>
            <w:lang w:eastAsia="fr-FR"/>
          </w:rPr>
          <w:tab/>
        </w:r>
        <w:r w:rsidRPr="004B57C7">
          <w:rPr>
            <w:rStyle w:val="Lienhypertexte"/>
            <w:noProof/>
          </w:rPr>
          <w:t>La classe checked_form</w:t>
        </w:r>
        <w:r>
          <w:rPr>
            <w:noProof/>
            <w:webHidden/>
          </w:rPr>
          <w:tab/>
        </w:r>
        <w:r>
          <w:rPr>
            <w:noProof/>
            <w:webHidden/>
          </w:rPr>
          <w:fldChar w:fldCharType="begin"/>
        </w:r>
        <w:r>
          <w:rPr>
            <w:noProof/>
            <w:webHidden/>
          </w:rPr>
          <w:instrText xml:space="preserve"> PAGEREF _Toc164933478 \h </w:instrText>
        </w:r>
        <w:r>
          <w:rPr>
            <w:noProof/>
            <w:webHidden/>
          </w:rPr>
        </w:r>
        <w:r>
          <w:rPr>
            <w:noProof/>
            <w:webHidden/>
          </w:rPr>
          <w:fldChar w:fldCharType="separate"/>
        </w:r>
        <w:r>
          <w:rPr>
            <w:noProof/>
            <w:webHidden/>
          </w:rPr>
          <w:t>13</w:t>
        </w:r>
        <w:r>
          <w:rPr>
            <w:noProof/>
            <w:webHidden/>
          </w:rPr>
          <w:fldChar w:fldCharType="end"/>
        </w:r>
      </w:hyperlink>
    </w:p>
    <w:p w14:paraId="56F29656" w14:textId="4D8E827B" w:rsidR="00D2057D" w:rsidRDefault="00D2057D">
      <w:pPr>
        <w:pStyle w:val="TM6"/>
        <w:tabs>
          <w:tab w:val="left" w:pos="1988"/>
          <w:tab w:val="right" w:leader="dot" w:pos="9062"/>
        </w:tabs>
        <w:rPr>
          <w:rFonts w:eastAsiaTheme="minorEastAsia"/>
          <w:noProof/>
          <w:lang w:eastAsia="fr-FR"/>
        </w:rPr>
      </w:pPr>
      <w:hyperlink w:anchor="_Toc164933479" w:history="1">
        <w:r w:rsidRPr="004B57C7">
          <w:rPr>
            <w:rStyle w:val="Lienhypertexte"/>
            <w:noProof/>
          </w:rPr>
          <w:t>4.2.4.2.</w:t>
        </w:r>
        <w:r>
          <w:rPr>
            <w:rFonts w:eastAsiaTheme="minorEastAsia"/>
            <w:noProof/>
            <w:lang w:eastAsia="fr-FR"/>
          </w:rPr>
          <w:tab/>
        </w:r>
        <w:r w:rsidRPr="004B57C7">
          <w:rPr>
            <w:rStyle w:val="Lienhypertexte"/>
            <w:noProof/>
          </w:rPr>
          <w:t>La classe validate</w:t>
        </w:r>
        <w:r>
          <w:rPr>
            <w:noProof/>
            <w:webHidden/>
          </w:rPr>
          <w:tab/>
        </w:r>
        <w:r>
          <w:rPr>
            <w:noProof/>
            <w:webHidden/>
          </w:rPr>
          <w:fldChar w:fldCharType="begin"/>
        </w:r>
        <w:r>
          <w:rPr>
            <w:noProof/>
            <w:webHidden/>
          </w:rPr>
          <w:instrText xml:space="preserve"> PAGEREF _Toc164933479 \h </w:instrText>
        </w:r>
        <w:r>
          <w:rPr>
            <w:noProof/>
            <w:webHidden/>
          </w:rPr>
        </w:r>
        <w:r>
          <w:rPr>
            <w:noProof/>
            <w:webHidden/>
          </w:rPr>
          <w:fldChar w:fldCharType="separate"/>
        </w:r>
        <w:r>
          <w:rPr>
            <w:noProof/>
            <w:webHidden/>
          </w:rPr>
          <w:t>13</w:t>
        </w:r>
        <w:r>
          <w:rPr>
            <w:noProof/>
            <w:webHidden/>
          </w:rPr>
          <w:fldChar w:fldCharType="end"/>
        </w:r>
      </w:hyperlink>
    </w:p>
    <w:p w14:paraId="337E3414" w14:textId="1A63CD67" w:rsidR="00D2057D" w:rsidRDefault="00D2057D">
      <w:pPr>
        <w:pStyle w:val="TM6"/>
        <w:tabs>
          <w:tab w:val="left" w:pos="1988"/>
          <w:tab w:val="right" w:leader="dot" w:pos="9062"/>
        </w:tabs>
        <w:rPr>
          <w:rFonts w:eastAsiaTheme="minorEastAsia"/>
          <w:noProof/>
          <w:lang w:eastAsia="fr-FR"/>
        </w:rPr>
      </w:pPr>
      <w:hyperlink w:anchor="_Toc164933480" w:history="1">
        <w:r w:rsidRPr="004B57C7">
          <w:rPr>
            <w:rStyle w:val="Lienhypertexte"/>
            <w:noProof/>
          </w:rPr>
          <w:t>4.2.4.3.</w:t>
        </w:r>
        <w:r>
          <w:rPr>
            <w:rFonts w:eastAsiaTheme="minorEastAsia"/>
            <w:noProof/>
            <w:lang w:eastAsia="fr-FR"/>
          </w:rPr>
          <w:tab/>
        </w:r>
        <w:r w:rsidRPr="004B57C7">
          <w:rPr>
            <w:rStyle w:val="Lienhypertexte"/>
            <w:noProof/>
          </w:rPr>
          <w:t>La classe same_password</w:t>
        </w:r>
        <w:r>
          <w:rPr>
            <w:noProof/>
            <w:webHidden/>
          </w:rPr>
          <w:tab/>
        </w:r>
        <w:r>
          <w:rPr>
            <w:noProof/>
            <w:webHidden/>
          </w:rPr>
          <w:fldChar w:fldCharType="begin"/>
        </w:r>
        <w:r>
          <w:rPr>
            <w:noProof/>
            <w:webHidden/>
          </w:rPr>
          <w:instrText xml:space="preserve"> PAGEREF _Toc164933480 \h </w:instrText>
        </w:r>
        <w:r>
          <w:rPr>
            <w:noProof/>
            <w:webHidden/>
          </w:rPr>
        </w:r>
        <w:r>
          <w:rPr>
            <w:noProof/>
            <w:webHidden/>
          </w:rPr>
          <w:fldChar w:fldCharType="separate"/>
        </w:r>
        <w:r>
          <w:rPr>
            <w:noProof/>
            <w:webHidden/>
          </w:rPr>
          <w:t>14</w:t>
        </w:r>
        <w:r>
          <w:rPr>
            <w:noProof/>
            <w:webHidden/>
          </w:rPr>
          <w:fldChar w:fldCharType="end"/>
        </w:r>
      </w:hyperlink>
    </w:p>
    <w:p w14:paraId="0BA0A25C" w14:textId="5B6CCBA2" w:rsidR="00D2057D" w:rsidRDefault="00D2057D">
      <w:pPr>
        <w:pStyle w:val="TM6"/>
        <w:tabs>
          <w:tab w:val="left" w:pos="1988"/>
          <w:tab w:val="right" w:leader="dot" w:pos="9062"/>
        </w:tabs>
        <w:rPr>
          <w:rFonts w:eastAsiaTheme="minorEastAsia"/>
          <w:noProof/>
          <w:lang w:eastAsia="fr-FR"/>
        </w:rPr>
      </w:pPr>
      <w:hyperlink w:anchor="_Toc164933481" w:history="1">
        <w:r w:rsidRPr="004B57C7">
          <w:rPr>
            <w:rStyle w:val="Lienhypertexte"/>
            <w:noProof/>
          </w:rPr>
          <w:t>4.2.4.4.</w:t>
        </w:r>
        <w:r>
          <w:rPr>
            <w:rFonts w:eastAsiaTheme="minorEastAsia"/>
            <w:noProof/>
            <w:lang w:eastAsia="fr-FR"/>
          </w:rPr>
          <w:tab/>
        </w:r>
        <w:r w:rsidRPr="004B57C7">
          <w:rPr>
            <w:rStyle w:val="Lienhypertexte"/>
            <w:noProof/>
          </w:rPr>
          <w:t>La classe before_submit</w:t>
        </w:r>
        <w:r>
          <w:rPr>
            <w:noProof/>
            <w:webHidden/>
          </w:rPr>
          <w:tab/>
        </w:r>
        <w:r>
          <w:rPr>
            <w:noProof/>
            <w:webHidden/>
          </w:rPr>
          <w:fldChar w:fldCharType="begin"/>
        </w:r>
        <w:r>
          <w:rPr>
            <w:noProof/>
            <w:webHidden/>
          </w:rPr>
          <w:instrText xml:space="preserve"> PAGEREF _Toc164933481 \h </w:instrText>
        </w:r>
        <w:r>
          <w:rPr>
            <w:noProof/>
            <w:webHidden/>
          </w:rPr>
        </w:r>
        <w:r>
          <w:rPr>
            <w:noProof/>
            <w:webHidden/>
          </w:rPr>
          <w:fldChar w:fldCharType="separate"/>
        </w:r>
        <w:r>
          <w:rPr>
            <w:noProof/>
            <w:webHidden/>
          </w:rPr>
          <w:t>14</w:t>
        </w:r>
        <w:r>
          <w:rPr>
            <w:noProof/>
            <w:webHidden/>
          </w:rPr>
          <w:fldChar w:fldCharType="end"/>
        </w:r>
      </w:hyperlink>
    </w:p>
    <w:p w14:paraId="2C8154A7" w14:textId="650D3FE2" w:rsidR="00D2057D" w:rsidRDefault="00D2057D">
      <w:pPr>
        <w:pStyle w:val="TM6"/>
        <w:tabs>
          <w:tab w:val="left" w:pos="1988"/>
          <w:tab w:val="right" w:leader="dot" w:pos="9062"/>
        </w:tabs>
        <w:rPr>
          <w:rFonts w:eastAsiaTheme="minorEastAsia"/>
          <w:noProof/>
          <w:lang w:eastAsia="fr-FR"/>
        </w:rPr>
      </w:pPr>
      <w:hyperlink w:anchor="_Toc164933482" w:history="1">
        <w:r w:rsidRPr="004B57C7">
          <w:rPr>
            <w:rStyle w:val="Lienhypertexte"/>
            <w:noProof/>
          </w:rPr>
          <w:t>4.2.4.5.</w:t>
        </w:r>
        <w:r>
          <w:rPr>
            <w:rFonts w:eastAsiaTheme="minorEastAsia"/>
            <w:noProof/>
            <w:lang w:eastAsia="fr-FR"/>
          </w:rPr>
          <w:tab/>
        </w:r>
        <w:r w:rsidRPr="004B57C7">
          <w:rPr>
            <w:rStyle w:val="Lienhypertexte"/>
            <w:noProof/>
          </w:rPr>
          <w:t>La classe selectALLClubs</w:t>
        </w:r>
        <w:r>
          <w:rPr>
            <w:noProof/>
            <w:webHidden/>
          </w:rPr>
          <w:tab/>
        </w:r>
        <w:r>
          <w:rPr>
            <w:noProof/>
            <w:webHidden/>
          </w:rPr>
          <w:fldChar w:fldCharType="begin"/>
        </w:r>
        <w:r>
          <w:rPr>
            <w:noProof/>
            <w:webHidden/>
          </w:rPr>
          <w:instrText xml:space="preserve"> PAGEREF _Toc164933482 \h </w:instrText>
        </w:r>
        <w:r>
          <w:rPr>
            <w:noProof/>
            <w:webHidden/>
          </w:rPr>
        </w:r>
        <w:r>
          <w:rPr>
            <w:noProof/>
            <w:webHidden/>
          </w:rPr>
          <w:fldChar w:fldCharType="separate"/>
        </w:r>
        <w:r>
          <w:rPr>
            <w:noProof/>
            <w:webHidden/>
          </w:rPr>
          <w:t>15</w:t>
        </w:r>
        <w:r>
          <w:rPr>
            <w:noProof/>
            <w:webHidden/>
          </w:rPr>
          <w:fldChar w:fldCharType="end"/>
        </w:r>
      </w:hyperlink>
    </w:p>
    <w:p w14:paraId="78994B1A" w14:textId="7FED3034" w:rsidR="00D2057D" w:rsidRDefault="00D2057D">
      <w:pPr>
        <w:pStyle w:val="TM5"/>
        <w:tabs>
          <w:tab w:val="left" w:pos="1760"/>
          <w:tab w:val="right" w:leader="dot" w:pos="9062"/>
        </w:tabs>
        <w:rPr>
          <w:rFonts w:eastAsiaTheme="minorEastAsia"/>
          <w:noProof/>
          <w:lang w:eastAsia="fr-FR"/>
        </w:rPr>
      </w:pPr>
      <w:hyperlink w:anchor="_Toc164933483" w:history="1">
        <w:r w:rsidRPr="004B57C7">
          <w:rPr>
            <w:rStyle w:val="Lienhypertexte"/>
            <w:noProof/>
          </w:rPr>
          <w:t>4.2.5.</w:t>
        </w:r>
        <w:r>
          <w:rPr>
            <w:rFonts w:eastAsiaTheme="minorEastAsia"/>
            <w:noProof/>
            <w:lang w:eastAsia="fr-FR"/>
          </w:rPr>
          <w:tab/>
        </w:r>
        <w:r w:rsidRPr="004B57C7">
          <w:rPr>
            <w:rStyle w:val="Lienhypertexte"/>
            <w:noProof/>
          </w:rPr>
          <w:t>Détails du dossier img</w:t>
        </w:r>
        <w:r>
          <w:rPr>
            <w:noProof/>
            <w:webHidden/>
          </w:rPr>
          <w:tab/>
        </w:r>
        <w:r>
          <w:rPr>
            <w:noProof/>
            <w:webHidden/>
          </w:rPr>
          <w:fldChar w:fldCharType="begin"/>
        </w:r>
        <w:r>
          <w:rPr>
            <w:noProof/>
            <w:webHidden/>
          </w:rPr>
          <w:instrText xml:space="preserve"> PAGEREF _Toc164933483 \h </w:instrText>
        </w:r>
        <w:r>
          <w:rPr>
            <w:noProof/>
            <w:webHidden/>
          </w:rPr>
        </w:r>
        <w:r>
          <w:rPr>
            <w:noProof/>
            <w:webHidden/>
          </w:rPr>
          <w:fldChar w:fldCharType="separate"/>
        </w:r>
        <w:r>
          <w:rPr>
            <w:noProof/>
            <w:webHidden/>
          </w:rPr>
          <w:t>15</w:t>
        </w:r>
        <w:r>
          <w:rPr>
            <w:noProof/>
            <w:webHidden/>
          </w:rPr>
          <w:fldChar w:fldCharType="end"/>
        </w:r>
      </w:hyperlink>
    </w:p>
    <w:p w14:paraId="2BE32CBE" w14:textId="3B27B918" w:rsidR="00D2057D" w:rsidRDefault="00D2057D">
      <w:pPr>
        <w:pStyle w:val="TM5"/>
        <w:tabs>
          <w:tab w:val="left" w:pos="1760"/>
          <w:tab w:val="right" w:leader="dot" w:pos="9062"/>
        </w:tabs>
        <w:rPr>
          <w:rFonts w:eastAsiaTheme="minorEastAsia"/>
          <w:noProof/>
          <w:lang w:eastAsia="fr-FR"/>
        </w:rPr>
      </w:pPr>
      <w:hyperlink w:anchor="_Toc164933484" w:history="1">
        <w:r w:rsidRPr="004B57C7">
          <w:rPr>
            <w:rStyle w:val="Lienhypertexte"/>
            <w:noProof/>
          </w:rPr>
          <w:t>4.2.6.</w:t>
        </w:r>
        <w:r>
          <w:rPr>
            <w:rFonts w:eastAsiaTheme="minorEastAsia"/>
            <w:noProof/>
            <w:lang w:eastAsia="fr-FR"/>
          </w:rPr>
          <w:tab/>
        </w:r>
        <w:r w:rsidRPr="004B57C7">
          <w:rPr>
            <w:rStyle w:val="Lienhypertexte"/>
            <w:noProof/>
          </w:rPr>
          <w:t>Détails du dossier Css</w:t>
        </w:r>
        <w:r>
          <w:rPr>
            <w:noProof/>
            <w:webHidden/>
          </w:rPr>
          <w:tab/>
        </w:r>
        <w:r>
          <w:rPr>
            <w:noProof/>
            <w:webHidden/>
          </w:rPr>
          <w:fldChar w:fldCharType="begin"/>
        </w:r>
        <w:r>
          <w:rPr>
            <w:noProof/>
            <w:webHidden/>
          </w:rPr>
          <w:instrText xml:space="preserve"> PAGEREF _Toc164933484 \h </w:instrText>
        </w:r>
        <w:r>
          <w:rPr>
            <w:noProof/>
            <w:webHidden/>
          </w:rPr>
        </w:r>
        <w:r>
          <w:rPr>
            <w:noProof/>
            <w:webHidden/>
          </w:rPr>
          <w:fldChar w:fldCharType="separate"/>
        </w:r>
        <w:r>
          <w:rPr>
            <w:noProof/>
            <w:webHidden/>
          </w:rPr>
          <w:t>15</w:t>
        </w:r>
        <w:r>
          <w:rPr>
            <w:noProof/>
            <w:webHidden/>
          </w:rPr>
          <w:fldChar w:fldCharType="end"/>
        </w:r>
      </w:hyperlink>
    </w:p>
    <w:p w14:paraId="45383816" w14:textId="42C5F2A0" w:rsidR="00D2057D" w:rsidRDefault="00D2057D">
      <w:pPr>
        <w:pStyle w:val="TM3"/>
        <w:tabs>
          <w:tab w:val="left" w:pos="880"/>
          <w:tab w:val="right" w:leader="dot" w:pos="9062"/>
        </w:tabs>
        <w:rPr>
          <w:rFonts w:eastAsiaTheme="minorEastAsia"/>
          <w:noProof/>
          <w:lang w:eastAsia="fr-FR"/>
        </w:rPr>
      </w:pPr>
      <w:hyperlink w:anchor="_Toc164933485" w:history="1">
        <w:r w:rsidRPr="004B57C7">
          <w:rPr>
            <w:rStyle w:val="Lienhypertexte"/>
            <w:noProof/>
          </w:rPr>
          <w:t>5.</w:t>
        </w:r>
        <w:r>
          <w:rPr>
            <w:rFonts w:eastAsiaTheme="minorEastAsia"/>
            <w:noProof/>
            <w:lang w:eastAsia="fr-FR"/>
          </w:rPr>
          <w:tab/>
        </w:r>
        <w:r w:rsidRPr="004B57C7">
          <w:rPr>
            <w:rStyle w:val="Lienhypertexte"/>
            <w:noProof/>
          </w:rPr>
          <w:t>Fonctionnement du site web</w:t>
        </w:r>
        <w:r>
          <w:rPr>
            <w:noProof/>
            <w:webHidden/>
          </w:rPr>
          <w:tab/>
        </w:r>
        <w:r>
          <w:rPr>
            <w:noProof/>
            <w:webHidden/>
          </w:rPr>
          <w:fldChar w:fldCharType="begin"/>
        </w:r>
        <w:r>
          <w:rPr>
            <w:noProof/>
            <w:webHidden/>
          </w:rPr>
          <w:instrText xml:space="preserve"> PAGEREF _Toc164933485 \h </w:instrText>
        </w:r>
        <w:r>
          <w:rPr>
            <w:noProof/>
            <w:webHidden/>
          </w:rPr>
        </w:r>
        <w:r>
          <w:rPr>
            <w:noProof/>
            <w:webHidden/>
          </w:rPr>
          <w:fldChar w:fldCharType="separate"/>
        </w:r>
        <w:r>
          <w:rPr>
            <w:noProof/>
            <w:webHidden/>
          </w:rPr>
          <w:t>15</w:t>
        </w:r>
        <w:r>
          <w:rPr>
            <w:noProof/>
            <w:webHidden/>
          </w:rPr>
          <w:fldChar w:fldCharType="end"/>
        </w:r>
      </w:hyperlink>
    </w:p>
    <w:p w14:paraId="18CC6D46" w14:textId="65427B17" w:rsidR="00D2057D" w:rsidRDefault="00D2057D">
      <w:pPr>
        <w:pStyle w:val="TM3"/>
        <w:tabs>
          <w:tab w:val="left" w:pos="880"/>
          <w:tab w:val="right" w:leader="dot" w:pos="9062"/>
        </w:tabs>
        <w:rPr>
          <w:rFonts w:eastAsiaTheme="minorEastAsia"/>
          <w:noProof/>
          <w:lang w:eastAsia="fr-FR"/>
        </w:rPr>
      </w:pPr>
      <w:hyperlink w:anchor="_Toc164933486" w:history="1">
        <w:r w:rsidRPr="004B57C7">
          <w:rPr>
            <w:rStyle w:val="Lienhypertexte"/>
            <w:noProof/>
          </w:rPr>
          <w:t>6.</w:t>
        </w:r>
        <w:r>
          <w:rPr>
            <w:rFonts w:eastAsiaTheme="minorEastAsia"/>
            <w:noProof/>
            <w:lang w:eastAsia="fr-FR"/>
          </w:rPr>
          <w:tab/>
        </w:r>
        <w:r w:rsidRPr="004B57C7">
          <w:rPr>
            <w:rStyle w:val="Lienhypertexte"/>
            <w:noProof/>
          </w:rPr>
          <w:t>Contact</w:t>
        </w:r>
        <w:r>
          <w:rPr>
            <w:noProof/>
            <w:webHidden/>
          </w:rPr>
          <w:tab/>
        </w:r>
        <w:r>
          <w:rPr>
            <w:noProof/>
            <w:webHidden/>
          </w:rPr>
          <w:fldChar w:fldCharType="begin"/>
        </w:r>
        <w:r>
          <w:rPr>
            <w:noProof/>
            <w:webHidden/>
          </w:rPr>
          <w:instrText xml:space="preserve"> PAGEREF _Toc164933486 \h </w:instrText>
        </w:r>
        <w:r>
          <w:rPr>
            <w:noProof/>
            <w:webHidden/>
          </w:rPr>
        </w:r>
        <w:r>
          <w:rPr>
            <w:noProof/>
            <w:webHidden/>
          </w:rPr>
          <w:fldChar w:fldCharType="separate"/>
        </w:r>
        <w:r>
          <w:rPr>
            <w:noProof/>
            <w:webHidden/>
          </w:rPr>
          <w:t>16</w:t>
        </w:r>
        <w:r>
          <w:rPr>
            <w:noProof/>
            <w:webHidden/>
          </w:rPr>
          <w:fldChar w:fldCharType="end"/>
        </w:r>
      </w:hyperlink>
    </w:p>
    <w:p w14:paraId="7588E2A1" w14:textId="104DD197" w:rsidR="00D2057D" w:rsidRDefault="00D2057D">
      <w:pPr>
        <w:pStyle w:val="TM3"/>
        <w:tabs>
          <w:tab w:val="left" w:pos="880"/>
          <w:tab w:val="right" w:leader="dot" w:pos="9062"/>
        </w:tabs>
        <w:rPr>
          <w:rFonts w:eastAsiaTheme="minorEastAsia"/>
          <w:noProof/>
          <w:lang w:eastAsia="fr-FR"/>
        </w:rPr>
      </w:pPr>
      <w:hyperlink w:anchor="_Toc164933487" w:history="1">
        <w:r w:rsidRPr="004B57C7">
          <w:rPr>
            <w:rStyle w:val="Lienhypertexte"/>
            <w:noProof/>
          </w:rPr>
          <w:t>7.</w:t>
        </w:r>
        <w:r>
          <w:rPr>
            <w:rFonts w:eastAsiaTheme="minorEastAsia"/>
            <w:noProof/>
            <w:lang w:eastAsia="fr-FR"/>
          </w:rPr>
          <w:tab/>
        </w:r>
        <w:r w:rsidRPr="004B57C7">
          <w:rPr>
            <w:rStyle w:val="Lienhypertexte"/>
            <w:noProof/>
          </w:rPr>
          <w:t>Conclusion</w:t>
        </w:r>
        <w:r>
          <w:rPr>
            <w:noProof/>
            <w:webHidden/>
          </w:rPr>
          <w:tab/>
        </w:r>
        <w:r>
          <w:rPr>
            <w:noProof/>
            <w:webHidden/>
          </w:rPr>
          <w:fldChar w:fldCharType="begin"/>
        </w:r>
        <w:r>
          <w:rPr>
            <w:noProof/>
            <w:webHidden/>
          </w:rPr>
          <w:instrText xml:space="preserve"> PAGEREF _Toc164933487 \h </w:instrText>
        </w:r>
        <w:r>
          <w:rPr>
            <w:noProof/>
            <w:webHidden/>
          </w:rPr>
        </w:r>
        <w:r>
          <w:rPr>
            <w:noProof/>
            <w:webHidden/>
          </w:rPr>
          <w:fldChar w:fldCharType="separate"/>
        </w:r>
        <w:r>
          <w:rPr>
            <w:noProof/>
            <w:webHidden/>
          </w:rPr>
          <w:t>16</w:t>
        </w:r>
        <w:r>
          <w:rPr>
            <w:noProof/>
            <w:webHidden/>
          </w:rPr>
          <w:fldChar w:fldCharType="end"/>
        </w:r>
      </w:hyperlink>
    </w:p>
    <w:p w14:paraId="70956D77" w14:textId="1F6B3047" w:rsidR="009E7127" w:rsidRDefault="00000000" w:rsidP="00922C6B">
      <w:pPr>
        <w:pStyle w:val="normal0"/>
        <w:jc w:val="both"/>
        <w:rPr>
          <w:b/>
          <w:bCs/>
          <w:noProof/>
        </w:rPr>
      </w:pPr>
      <w:r>
        <w:rPr>
          <w:b/>
          <w:bCs/>
          <w:noProof/>
        </w:rPr>
        <w:fldChar w:fldCharType="end"/>
      </w:r>
    </w:p>
    <w:p w14:paraId="39F1D72D" w14:textId="544DB837" w:rsidR="0001001E" w:rsidRPr="009E7127" w:rsidRDefault="009E7127" w:rsidP="00922C6B">
      <w:pPr>
        <w:jc w:val="both"/>
        <w:rPr>
          <w:rFonts w:ascii="Times New Roman" w:hAnsi="Times New Roman"/>
          <w:b/>
          <w:bCs/>
          <w:noProof/>
          <w:color w:val="000000" w:themeColor="text1"/>
          <w:sz w:val="24"/>
        </w:rPr>
      </w:pPr>
      <w:r>
        <w:rPr>
          <w:b/>
          <w:bCs/>
          <w:noProof/>
        </w:rPr>
        <w:br w:type="page"/>
      </w:r>
    </w:p>
    <w:p w14:paraId="4AC4281D" w14:textId="005DDA65" w:rsidR="0001001E" w:rsidRDefault="0001001E" w:rsidP="00922C6B">
      <w:pPr>
        <w:pStyle w:val="1TITRE"/>
        <w:numPr>
          <w:ilvl w:val="0"/>
          <w:numId w:val="4"/>
        </w:numPr>
        <w:jc w:val="both"/>
      </w:pPr>
      <w:bookmarkStart w:id="2" w:name="_Toc164933455"/>
      <w:r>
        <w:lastRenderedPageBreak/>
        <w:t>Introduction</w:t>
      </w:r>
      <w:bookmarkEnd w:id="2"/>
    </w:p>
    <w:p w14:paraId="1FA39808" w14:textId="2539E470" w:rsidR="009E7127" w:rsidRDefault="009E7127" w:rsidP="00922C6B">
      <w:pPr>
        <w:pStyle w:val="normal0"/>
        <w:jc w:val="both"/>
      </w:pPr>
      <w:r w:rsidRPr="009E7127">
        <w:t xml:space="preserve">Lors de ma 2ᵉ année de BTS SIO SLAM, nous avons étudié les </w:t>
      </w:r>
      <w:r w:rsidR="00CA2AE2" w:rsidRPr="009E7127">
        <w:t>langages</w:t>
      </w:r>
      <w:r w:rsidRPr="009E7127">
        <w:t xml:space="preserve"> Web (HTML, CSS, PHP, JavaScript), mais nous nous sommes particulièrement intéressés au côté </w:t>
      </w:r>
      <w:r w:rsidR="00CA2AE2" w:rsidRPr="009E7127">
        <w:t>backend</w:t>
      </w:r>
      <w:r w:rsidRPr="009E7127">
        <w:t xml:space="preserve"> de la programmation au travers d’un projet Web. Ce projet consiste à créer un site internet de foot sur la ligue 1, comportant différentes pages et interrogeant une Base de </w:t>
      </w:r>
      <w:r w:rsidR="00E17EBF" w:rsidRPr="009E7127">
        <w:t>données</w:t>
      </w:r>
      <w:r w:rsidRPr="009E7127">
        <w:t xml:space="preserve"> PostgreSQL</w:t>
      </w:r>
      <w:r>
        <w:t>.</w:t>
      </w:r>
    </w:p>
    <w:p w14:paraId="2A3F90F9" w14:textId="2E5257DC" w:rsidR="00E17EBF" w:rsidRDefault="006E6708" w:rsidP="00922C6B">
      <w:pPr>
        <w:pStyle w:val="normal0"/>
        <w:jc w:val="both"/>
      </w:pPr>
      <w:r w:rsidRPr="006E6708">
        <w:t>Nous avons travaillé sous le modèle MVC qui est une bonne façon de travailler, car elle permet de répartir les logiques de code dans différentes classes.</w:t>
      </w:r>
    </w:p>
    <w:p w14:paraId="72DA7FEC" w14:textId="77777777" w:rsidR="00E17EBF" w:rsidRDefault="00E17EBF" w:rsidP="00922C6B">
      <w:pPr>
        <w:pStyle w:val="normal0"/>
        <w:jc w:val="both"/>
      </w:pPr>
    </w:p>
    <w:p w14:paraId="33CC034C" w14:textId="464DB955" w:rsidR="009E7127" w:rsidRDefault="009E7127" w:rsidP="00922C6B">
      <w:pPr>
        <w:pStyle w:val="11TITRE"/>
        <w:numPr>
          <w:ilvl w:val="1"/>
          <w:numId w:val="4"/>
        </w:numPr>
        <w:jc w:val="both"/>
      </w:pPr>
      <w:bookmarkStart w:id="3" w:name="_Toc164933456"/>
      <w:r>
        <w:t xml:space="preserve">Différence entre </w:t>
      </w:r>
      <w:r w:rsidR="00CA2AE2">
        <w:t>Frontend</w:t>
      </w:r>
      <w:r>
        <w:t xml:space="preserve"> et </w:t>
      </w:r>
      <w:r w:rsidR="000E1FAA">
        <w:t>backend</w:t>
      </w:r>
      <w:bookmarkEnd w:id="3"/>
    </w:p>
    <w:p w14:paraId="2DF19C65" w14:textId="499437DB" w:rsidR="009E7127" w:rsidRDefault="00CA2AE2" w:rsidP="00922C6B">
      <w:pPr>
        <w:pStyle w:val="normal0"/>
        <w:jc w:val="both"/>
      </w:pPr>
      <w:r>
        <w:t>Frontend</w:t>
      </w:r>
      <w:r w:rsidR="009E7127">
        <w:t xml:space="preserve"> : Imaginez que vous êtes dans un restaurant. Le </w:t>
      </w:r>
      <w:r>
        <w:t>frontend</w:t>
      </w:r>
      <w:r w:rsidR="009E7127">
        <w:t xml:space="preserve"> serait la salle de restaurant où vous vous asseyez, le menu que vous parcourez, et le serveur qui prend votre commande. En termes de développement web, le </w:t>
      </w:r>
      <w:r>
        <w:t>frontend</w:t>
      </w:r>
      <w:r w:rsidR="009E7127">
        <w:t xml:space="preserve"> est tout ce que l’utilisateur voit et avec quoi il interagit sur le site web. Cela comprend la conception, la mise en page, les couleurs, les boutons, les formulaires et tout autre élément visuel. Les technologies couramment utilisées dans le développement </w:t>
      </w:r>
      <w:r>
        <w:t>frontend</w:t>
      </w:r>
      <w:r w:rsidR="009E7127">
        <w:t xml:space="preserve"> comprennent HTML, CSS et JavaScript.</w:t>
      </w:r>
    </w:p>
    <w:p w14:paraId="29098C49" w14:textId="77777777" w:rsidR="009E7127" w:rsidRDefault="009E7127" w:rsidP="00922C6B">
      <w:pPr>
        <w:pStyle w:val="normal0"/>
        <w:jc w:val="both"/>
      </w:pPr>
    </w:p>
    <w:p w14:paraId="6E578BD5" w14:textId="0D48D2C9" w:rsidR="009E7127" w:rsidRDefault="00CA2AE2" w:rsidP="00922C6B">
      <w:pPr>
        <w:pStyle w:val="normal0"/>
        <w:jc w:val="both"/>
      </w:pPr>
      <w:r>
        <w:t>Backend</w:t>
      </w:r>
      <w:r w:rsidR="009E7127">
        <w:t xml:space="preserve"> : En revenant à notre analogie du restaurant, le </w:t>
      </w:r>
      <w:r>
        <w:t>backend</w:t>
      </w:r>
      <w:r w:rsidR="009E7127">
        <w:t xml:space="preserve"> serait la cuisine, où le chef prépare votre repas, et tous les processus qui se déroulent en coulisses pour s’assurer que votre repas arrive à votre table comme vous l’avez commandé. Dans le développement web, le </w:t>
      </w:r>
      <w:r>
        <w:t>backend</w:t>
      </w:r>
      <w:r w:rsidR="009E7127">
        <w:t xml:space="preserve"> fait référence à tout ce qui se passe en coulisses d’un site web. Cela comprend la gestion des bases de données, la logique métier (comme les calculs), la sécurité, l’authentification, et tout ce qui est nécessaire pour traiter les demandes de l’utilisateur et renvoyer les bonnes données. Les technologies couramment utilisées dans le développement </w:t>
      </w:r>
      <w:r>
        <w:t>backend</w:t>
      </w:r>
      <w:r w:rsidR="009E7127">
        <w:t xml:space="preserve"> comprennent Node.js, Ruby, Python, PHP, Java, et d’autres.</w:t>
      </w:r>
    </w:p>
    <w:p w14:paraId="2F9C56E0" w14:textId="77777777" w:rsidR="009E7127" w:rsidRDefault="009E7127" w:rsidP="00922C6B">
      <w:pPr>
        <w:pStyle w:val="normal0"/>
        <w:jc w:val="both"/>
      </w:pPr>
    </w:p>
    <w:p w14:paraId="16EB125C" w14:textId="77777777" w:rsidR="00E17EBF" w:rsidRDefault="00E17EBF" w:rsidP="00922C6B">
      <w:pPr>
        <w:pStyle w:val="normal0"/>
        <w:keepNext/>
        <w:jc w:val="both"/>
      </w:pPr>
      <w:r>
        <w:rPr>
          <w:noProof/>
        </w:rPr>
        <w:drawing>
          <wp:inline distT="0" distB="0" distL="0" distR="0" wp14:anchorId="6989891D" wp14:editId="5E609568">
            <wp:extent cx="5760720" cy="1992630"/>
            <wp:effectExtent l="0" t="0" r="0" b="7620"/>
            <wp:docPr id="1407220463" name="Image 1" descr="Architecture type de nos solutions d'applications sur me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type de nos solutions d'applications sur mes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992630"/>
                    </a:xfrm>
                    <a:prstGeom prst="rect">
                      <a:avLst/>
                    </a:prstGeom>
                    <a:noFill/>
                    <a:ln>
                      <a:noFill/>
                    </a:ln>
                  </pic:spPr>
                </pic:pic>
              </a:graphicData>
            </a:graphic>
          </wp:inline>
        </w:drawing>
      </w:r>
    </w:p>
    <w:p w14:paraId="681AC658" w14:textId="5DA9089D" w:rsidR="00E17EBF" w:rsidRDefault="00E17EBF" w:rsidP="00922C6B">
      <w:pPr>
        <w:pStyle w:val="Lgende"/>
        <w:jc w:val="both"/>
      </w:pPr>
      <w:r>
        <w:t xml:space="preserve">Figure </w:t>
      </w:r>
      <w:r>
        <w:fldChar w:fldCharType="begin"/>
      </w:r>
      <w:r>
        <w:instrText xml:space="preserve"> SEQ Figure \* ARABIC </w:instrText>
      </w:r>
      <w:r>
        <w:fldChar w:fldCharType="separate"/>
      </w:r>
      <w:r w:rsidR="003A71F6">
        <w:rPr>
          <w:noProof/>
        </w:rPr>
        <w:t>1</w:t>
      </w:r>
      <w:r>
        <w:fldChar w:fldCharType="end"/>
      </w:r>
      <w:r>
        <w:t xml:space="preserve"> : schéma représentatif de la différence entre </w:t>
      </w:r>
      <w:r w:rsidR="00CA2AE2">
        <w:t>backend</w:t>
      </w:r>
      <w:r>
        <w:t xml:space="preserve"> et </w:t>
      </w:r>
      <w:r w:rsidR="000E1FAA">
        <w:t>frontend</w:t>
      </w:r>
    </w:p>
    <w:p w14:paraId="40F3E7FC" w14:textId="77777777" w:rsidR="00E17EBF" w:rsidRDefault="00E17EBF" w:rsidP="00922C6B">
      <w:pPr>
        <w:pStyle w:val="normal0"/>
        <w:jc w:val="both"/>
      </w:pPr>
    </w:p>
    <w:p w14:paraId="4F4BAA90" w14:textId="2DF9205F" w:rsidR="009E7127" w:rsidRDefault="009E7127" w:rsidP="00922C6B">
      <w:pPr>
        <w:pStyle w:val="normal0"/>
        <w:jc w:val="both"/>
      </w:pPr>
      <w:r>
        <w:lastRenderedPageBreak/>
        <w:t xml:space="preserve">La différence principale entre le </w:t>
      </w:r>
      <w:r w:rsidR="00CA2AE2">
        <w:t>frontend</w:t>
      </w:r>
      <w:r>
        <w:t xml:space="preserve"> et le </w:t>
      </w:r>
      <w:r w:rsidR="000E1FAA">
        <w:t>backend</w:t>
      </w:r>
      <w:r>
        <w:t xml:space="preserve"> réside donc dans leur rôle et leur interaction avec l’utilisateur. Le </w:t>
      </w:r>
      <w:r w:rsidR="00CA2AE2">
        <w:t>frontend</w:t>
      </w:r>
      <w:r>
        <w:t xml:space="preserve"> est tout ce que l’utilisateur voit et interagit, tandis que le </w:t>
      </w:r>
      <w:r w:rsidR="00CA2AE2">
        <w:t>backend</w:t>
      </w:r>
      <w:r>
        <w:t xml:space="preserve"> est tout ce qui se passe en coulisses pour rendre cela possible.</w:t>
      </w:r>
    </w:p>
    <w:p w14:paraId="066EA9E1" w14:textId="77777777" w:rsidR="009E7127" w:rsidRDefault="009E7127" w:rsidP="00922C6B">
      <w:pPr>
        <w:pStyle w:val="normal0"/>
        <w:jc w:val="both"/>
      </w:pPr>
    </w:p>
    <w:p w14:paraId="6A266AE3" w14:textId="0173306A" w:rsidR="0001001E" w:rsidRDefault="0001001E" w:rsidP="00922C6B">
      <w:pPr>
        <w:pStyle w:val="1TITRE"/>
        <w:numPr>
          <w:ilvl w:val="0"/>
          <w:numId w:val="4"/>
        </w:numPr>
        <w:jc w:val="both"/>
      </w:pPr>
      <w:bookmarkStart w:id="4" w:name="_Toc164933457"/>
      <w:r>
        <w:t>Prérequis</w:t>
      </w:r>
      <w:bookmarkEnd w:id="4"/>
    </w:p>
    <w:p w14:paraId="099E2B30" w14:textId="77777777" w:rsidR="005F7EC5" w:rsidRDefault="005F7EC5" w:rsidP="00922C6B">
      <w:pPr>
        <w:pStyle w:val="normal0"/>
        <w:jc w:val="both"/>
      </w:pPr>
      <w:r w:rsidRPr="005F7EC5">
        <w:t xml:space="preserve">Le site internet a été développé en utilisant les langages de programmation principaux du web, à savoir PHP, HTML et JavaScript. Actuellement, le site fonctionne en local car il n’est pas encore hébergé sur un serveur web. Pour la gestion des données, nous utilisons une base de données PostgreSQL, également en local. </w:t>
      </w:r>
    </w:p>
    <w:p w14:paraId="62874544" w14:textId="208767D2" w:rsidR="005F7EC5" w:rsidRDefault="005F7EC5" w:rsidP="00922C6B">
      <w:pPr>
        <w:pStyle w:val="normal0"/>
        <w:jc w:val="both"/>
      </w:pPr>
      <w:r w:rsidRPr="005F7EC5">
        <w:t>Le code source du site est disponible sur GitHub. Pour y accéder, veuillez cliquer</w:t>
      </w:r>
      <w:r w:rsidR="00662CCB">
        <w:t xml:space="preserve"> </w:t>
      </w:r>
      <w:hyperlink r:id="rId9" w:history="1">
        <w:r w:rsidR="00662CCB" w:rsidRPr="00662CCB">
          <w:rPr>
            <w:rStyle w:val="Lienhypertexte"/>
          </w:rPr>
          <w:t>ici</w:t>
        </w:r>
      </w:hyperlink>
      <w:r w:rsidRPr="005F7EC5">
        <w:t>.</w:t>
      </w:r>
    </w:p>
    <w:p w14:paraId="66274C7A" w14:textId="163E24B8" w:rsidR="0001001E" w:rsidRDefault="0001001E" w:rsidP="00922C6B">
      <w:pPr>
        <w:pStyle w:val="1TITRE"/>
        <w:numPr>
          <w:ilvl w:val="0"/>
          <w:numId w:val="4"/>
        </w:numPr>
        <w:jc w:val="both"/>
      </w:pPr>
      <w:bookmarkStart w:id="5" w:name="_Toc164933458"/>
      <w:r>
        <w:t>Installation et configuration</w:t>
      </w:r>
      <w:bookmarkEnd w:id="5"/>
    </w:p>
    <w:p w14:paraId="59C43D62" w14:textId="38B2F1BD" w:rsidR="00662CCB" w:rsidRDefault="00662CCB" w:rsidP="00922C6B">
      <w:pPr>
        <w:pStyle w:val="normal0"/>
        <w:jc w:val="both"/>
      </w:pPr>
      <w:r>
        <w:t xml:space="preserve">Pour pouvoir </w:t>
      </w:r>
      <w:r w:rsidR="00CA2AE2">
        <w:t>accéder</w:t>
      </w:r>
      <w:r>
        <w:t xml:space="preserve"> au site web et profiter de celui-ci, je vais vous présenter comment pouvoir faire tourner un site web multi page sur une machine sur Microsoft Visual Studio, via une commande.</w:t>
      </w:r>
    </w:p>
    <w:p w14:paraId="43C38AF9" w14:textId="5BA203E0" w:rsidR="00662CCB" w:rsidRDefault="00662CCB" w:rsidP="00922C6B">
      <w:pPr>
        <w:pStyle w:val="normal0"/>
        <w:jc w:val="both"/>
      </w:pPr>
      <w:r>
        <w:t>Vous devez avoir télécharger PHP préalablement puis avoir mis dans les variables d’environnement le path vers le dossier de PHP que vous venez de télécharger.</w:t>
      </w:r>
    </w:p>
    <w:p w14:paraId="2BDD3708" w14:textId="02ECCD7D" w:rsidR="00662CCB" w:rsidRDefault="00662CCB" w:rsidP="00922C6B">
      <w:pPr>
        <w:pStyle w:val="normal0"/>
        <w:jc w:val="both"/>
      </w:pPr>
      <w:r>
        <w:t xml:space="preserve">Ensuite il vous suffit de lancer Visual studio et d’ouvrir le projet, pour ensuite dans le terminal </w:t>
      </w:r>
      <w:r w:rsidR="003A71F6">
        <w:t>entrer cette commande : « </w:t>
      </w:r>
      <w:r w:rsidR="00CA2AE2">
        <w:t>PHP</w:t>
      </w:r>
      <w:r w:rsidR="003A71F6">
        <w:t xml:space="preserve"> -S localhost :3000 -t src »</w:t>
      </w:r>
    </w:p>
    <w:p w14:paraId="63675664" w14:textId="77777777" w:rsidR="003A71F6" w:rsidRDefault="003A71F6" w:rsidP="00922C6B">
      <w:pPr>
        <w:pStyle w:val="normal0"/>
        <w:keepNext/>
        <w:jc w:val="both"/>
      </w:pPr>
      <w:r w:rsidRPr="003A71F6">
        <w:rPr>
          <w:noProof/>
        </w:rPr>
        <w:drawing>
          <wp:inline distT="0" distB="0" distL="0" distR="0" wp14:anchorId="04243353" wp14:editId="460625C8">
            <wp:extent cx="5884216" cy="3086100"/>
            <wp:effectExtent l="0" t="0" r="2540" b="0"/>
            <wp:docPr id="16368284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28410" name=""/>
                    <pic:cNvPicPr/>
                  </pic:nvPicPr>
                  <pic:blipFill>
                    <a:blip r:embed="rId10"/>
                    <a:stretch>
                      <a:fillRect/>
                    </a:stretch>
                  </pic:blipFill>
                  <pic:spPr>
                    <a:xfrm>
                      <a:off x="0" y="0"/>
                      <a:ext cx="5891459" cy="3089899"/>
                    </a:xfrm>
                    <a:prstGeom prst="rect">
                      <a:avLst/>
                    </a:prstGeom>
                  </pic:spPr>
                </pic:pic>
              </a:graphicData>
            </a:graphic>
          </wp:inline>
        </w:drawing>
      </w:r>
    </w:p>
    <w:p w14:paraId="74152FC5" w14:textId="04602DD5" w:rsidR="003A71F6" w:rsidRDefault="003A71F6" w:rsidP="00922C6B">
      <w:pPr>
        <w:pStyle w:val="Lgende"/>
        <w:jc w:val="both"/>
      </w:pPr>
      <w:r>
        <w:t xml:space="preserve">Figure </w:t>
      </w:r>
      <w:r>
        <w:fldChar w:fldCharType="begin"/>
      </w:r>
      <w:r>
        <w:instrText xml:space="preserve"> SEQ Figure \* ARABIC </w:instrText>
      </w:r>
      <w:r>
        <w:fldChar w:fldCharType="separate"/>
      </w:r>
      <w:r>
        <w:rPr>
          <w:noProof/>
        </w:rPr>
        <w:t>2</w:t>
      </w:r>
      <w:r>
        <w:fldChar w:fldCharType="end"/>
      </w:r>
      <w:r>
        <w:t xml:space="preserve"> : Screenshot de </w:t>
      </w:r>
      <w:r w:rsidR="00CA2AE2">
        <w:t>Visual Studio</w:t>
      </w:r>
    </w:p>
    <w:p w14:paraId="296A39B7" w14:textId="77777777" w:rsidR="003A71F6" w:rsidRDefault="003A71F6" w:rsidP="00922C6B">
      <w:pPr>
        <w:pStyle w:val="normal0"/>
        <w:jc w:val="both"/>
      </w:pPr>
    </w:p>
    <w:p w14:paraId="0E90E67E" w14:textId="25DDA7F0" w:rsidR="003A71F6" w:rsidRDefault="003A71F6" w:rsidP="00922C6B">
      <w:pPr>
        <w:pStyle w:val="normal0"/>
        <w:jc w:val="both"/>
      </w:pPr>
      <w:r>
        <w:t>Ensuite vous pouvez accéder au site internet via le lien « localhost :3000 ».</w:t>
      </w:r>
    </w:p>
    <w:p w14:paraId="313D2012" w14:textId="77777777" w:rsidR="003A71F6" w:rsidRDefault="003A71F6" w:rsidP="00922C6B">
      <w:pPr>
        <w:pStyle w:val="normal0"/>
        <w:jc w:val="both"/>
      </w:pPr>
    </w:p>
    <w:p w14:paraId="2743248A" w14:textId="08E789A6" w:rsidR="0001001E" w:rsidRDefault="0001001E" w:rsidP="00922C6B">
      <w:pPr>
        <w:pStyle w:val="1TITRE"/>
        <w:numPr>
          <w:ilvl w:val="0"/>
          <w:numId w:val="4"/>
        </w:numPr>
        <w:jc w:val="both"/>
      </w:pPr>
      <w:bookmarkStart w:id="6" w:name="_Toc164933459"/>
      <w:r>
        <w:lastRenderedPageBreak/>
        <w:t>Structure du projet</w:t>
      </w:r>
      <w:bookmarkEnd w:id="6"/>
    </w:p>
    <w:p w14:paraId="57F60CD0" w14:textId="55003E42" w:rsidR="0001001E" w:rsidRDefault="003A71F6" w:rsidP="00922C6B">
      <w:pPr>
        <w:jc w:val="both"/>
      </w:pPr>
      <w:r>
        <w:t>Maintenant nous verrons toute la structure du code derrière le site internet.</w:t>
      </w:r>
    </w:p>
    <w:p w14:paraId="26F280D3" w14:textId="77777777" w:rsidR="00F7545B" w:rsidRDefault="00F7545B" w:rsidP="00922C6B">
      <w:pPr>
        <w:pStyle w:val="11TITRE"/>
        <w:numPr>
          <w:ilvl w:val="1"/>
          <w:numId w:val="4"/>
        </w:numPr>
        <w:jc w:val="both"/>
      </w:pPr>
      <w:bookmarkStart w:id="7" w:name="_Toc164933460"/>
      <w:r>
        <w:t>Présentation rapide du modèle MVC</w:t>
      </w:r>
      <w:bookmarkEnd w:id="7"/>
    </w:p>
    <w:p w14:paraId="4044E828" w14:textId="77777777" w:rsidR="00F7545B" w:rsidRDefault="00F7545B" w:rsidP="00922C6B">
      <w:pPr>
        <w:pStyle w:val="normal0"/>
        <w:jc w:val="both"/>
      </w:pPr>
      <w:r w:rsidRPr="00095729">
        <w:t>Le modèle MVC est composé de 3 grands packages le modèle, la vue et le contrôleur, chacun a son rôle dans une application, voici leurs définitions respectives :</w:t>
      </w:r>
    </w:p>
    <w:p w14:paraId="2E8B27A4" w14:textId="77777777" w:rsidR="00F7545B" w:rsidRDefault="00F7545B" w:rsidP="00922C6B">
      <w:pPr>
        <w:pStyle w:val="normal0"/>
        <w:jc w:val="both"/>
      </w:pPr>
      <w:r w:rsidRPr="00095729">
        <w:rPr>
          <w:b/>
          <w:bCs/>
        </w:rPr>
        <w:t>Modèle</w:t>
      </w:r>
      <w:r>
        <w:t xml:space="preserve"> : Dans le modèle MVC, le “Modèle” représente les données et les règles métier de votre application. Il interagit avec la base de données pour créer, lire, mettre à jour et supprimer des informations.</w:t>
      </w:r>
    </w:p>
    <w:p w14:paraId="2B7C81A4" w14:textId="77777777" w:rsidR="00F7545B" w:rsidRDefault="00F7545B" w:rsidP="00922C6B">
      <w:pPr>
        <w:pStyle w:val="normal0"/>
        <w:jc w:val="both"/>
      </w:pPr>
      <w:r w:rsidRPr="00095729">
        <w:rPr>
          <w:b/>
          <w:bCs/>
        </w:rPr>
        <w:t>Vue</w:t>
      </w:r>
      <w:r>
        <w:t xml:space="preserve"> : La “Vue” est responsable de la présentation des données à l’utilisateur. Elle prend les données du modèle et les affiche d’une manière que l’utilisateur peut comprendre.</w:t>
      </w:r>
    </w:p>
    <w:p w14:paraId="628639DB" w14:textId="77777777" w:rsidR="00F7545B" w:rsidRDefault="00F7545B" w:rsidP="00922C6B">
      <w:pPr>
        <w:pStyle w:val="normal0"/>
        <w:jc w:val="both"/>
      </w:pPr>
      <w:r w:rsidRPr="00095729">
        <w:rPr>
          <w:b/>
          <w:bCs/>
        </w:rPr>
        <w:t>Contrôleur</w:t>
      </w:r>
      <w:r>
        <w:t xml:space="preserve"> : Le “Contrôleur” agit comme un intermédiaire entre le modèle et la vue. Il traite les entrées de l’utilisateur, interagit avec le modèle pour obtenir ou modifier des données, et met à jour la vue en conséquence.</w:t>
      </w:r>
    </w:p>
    <w:p w14:paraId="6AEBD18A" w14:textId="77777777" w:rsidR="00F7545B" w:rsidRDefault="00F7545B" w:rsidP="00922C6B">
      <w:pPr>
        <w:pStyle w:val="normal0"/>
        <w:jc w:val="both"/>
      </w:pPr>
    </w:p>
    <w:p w14:paraId="00609C77" w14:textId="67CEEBE2" w:rsidR="00B05A0B" w:rsidRDefault="00B05A0B" w:rsidP="00922C6B">
      <w:pPr>
        <w:pStyle w:val="11TITRE"/>
        <w:numPr>
          <w:ilvl w:val="1"/>
          <w:numId w:val="4"/>
        </w:numPr>
        <w:jc w:val="both"/>
      </w:pPr>
      <w:bookmarkStart w:id="8" w:name="_Toc164933461"/>
      <w:r>
        <w:t>Détails du dossier src</w:t>
      </w:r>
      <w:bookmarkEnd w:id="8"/>
    </w:p>
    <w:p w14:paraId="7FC25D34" w14:textId="5BC90AE3" w:rsidR="003A71F6" w:rsidRDefault="003A71F6" w:rsidP="00922C6B">
      <w:pPr>
        <w:pStyle w:val="normal0"/>
        <w:jc w:val="both"/>
      </w:pPr>
      <w:r>
        <w:t>Le dossier src comporte tout le code du projet et permet d’</w:t>
      </w:r>
      <w:r w:rsidR="00CA2AE2">
        <w:t>accéder</w:t>
      </w:r>
      <w:r>
        <w:t xml:space="preserve"> </w:t>
      </w:r>
      <w:r w:rsidR="000E1FAA">
        <w:t>à</w:t>
      </w:r>
      <w:r>
        <w:t xml:space="preserve"> toute la logique et le fonctionnement du site internet.</w:t>
      </w:r>
    </w:p>
    <w:p w14:paraId="64F30A99" w14:textId="3207F6CD" w:rsidR="0001001E" w:rsidRDefault="0001001E" w:rsidP="00922C6B">
      <w:pPr>
        <w:pStyle w:val="111TITRE"/>
        <w:numPr>
          <w:ilvl w:val="2"/>
          <w:numId w:val="4"/>
        </w:numPr>
        <w:jc w:val="both"/>
      </w:pPr>
      <w:bookmarkStart w:id="9" w:name="_Toc164933462"/>
      <w:r>
        <w:t xml:space="preserve">Détails du </w:t>
      </w:r>
      <w:r w:rsidR="00B05A0B">
        <w:t>dossier</w:t>
      </w:r>
      <w:r>
        <w:t xml:space="preserve"> model</w:t>
      </w:r>
      <w:bookmarkEnd w:id="9"/>
    </w:p>
    <w:p w14:paraId="0B653BE9" w14:textId="17F7D012" w:rsidR="003A71F6" w:rsidRDefault="003A71F6" w:rsidP="00922C6B">
      <w:pPr>
        <w:pStyle w:val="normal0"/>
        <w:jc w:val="both"/>
      </w:pPr>
      <w:r>
        <w:t xml:space="preserve">Le dossier model comme expliquer </w:t>
      </w:r>
      <w:r w:rsidR="00CA2AE2">
        <w:t>précédemment</w:t>
      </w:r>
      <w:r>
        <w:t xml:space="preserve"> comporte toutes les classes Modèle, c’est-</w:t>
      </w:r>
      <w:r w:rsidR="00CA2AE2">
        <w:t>à</w:t>
      </w:r>
      <w:r>
        <w:t xml:space="preserve">-dire que les classes modèle vont </w:t>
      </w:r>
      <w:r w:rsidR="00CA2AE2">
        <w:t>interagir</w:t>
      </w:r>
      <w:r>
        <w:t xml:space="preserve"> avec la base de </w:t>
      </w:r>
      <w:r w:rsidR="00CA2AE2">
        <w:t>données</w:t>
      </w:r>
      <w:r>
        <w:t xml:space="preserve">, il y’aura des classes qui ont des paramètres </w:t>
      </w:r>
      <w:r w:rsidR="00CA2AE2">
        <w:t>représentant</w:t>
      </w:r>
      <w:r>
        <w:t xml:space="preserve"> </w:t>
      </w:r>
      <w:r w:rsidR="006070D8">
        <w:t xml:space="preserve">des tables sur la base de </w:t>
      </w:r>
      <w:r w:rsidR="00CA2AE2">
        <w:t>données</w:t>
      </w:r>
      <w:r w:rsidR="006070D8">
        <w:t>.</w:t>
      </w:r>
    </w:p>
    <w:p w14:paraId="06CDE568" w14:textId="2255805A" w:rsidR="006070D8" w:rsidRDefault="006070D8" w:rsidP="00922C6B">
      <w:pPr>
        <w:pStyle w:val="1111TITRE"/>
        <w:numPr>
          <w:ilvl w:val="3"/>
          <w:numId w:val="4"/>
        </w:numPr>
        <w:jc w:val="both"/>
      </w:pPr>
      <w:bookmarkStart w:id="10" w:name="_Toc164933463"/>
      <w:r>
        <w:t>La classe Article</w:t>
      </w:r>
      <w:bookmarkEnd w:id="10"/>
    </w:p>
    <w:p w14:paraId="15D85548" w14:textId="3BA694AF" w:rsidR="006070D8" w:rsidRDefault="006070D8" w:rsidP="00922C6B">
      <w:pPr>
        <w:pStyle w:val="normal0"/>
        <w:jc w:val="both"/>
      </w:pPr>
      <w:r>
        <w:t>Elle représente un article avec des commentaires. Voici les détails :</w:t>
      </w:r>
    </w:p>
    <w:p w14:paraId="274C70B1" w14:textId="550E7B0B" w:rsidR="006070D8" w:rsidRDefault="006070D8" w:rsidP="00922C6B">
      <w:pPr>
        <w:pStyle w:val="normal0"/>
        <w:numPr>
          <w:ilvl w:val="0"/>
          <w:numId w:val="9"/>
        </w:numPr>
        <w:jc w:val="both"/>
      </w:pPr>
      <w:r>
        <w:t>Propriétés : La classe a trois propriétés privées :</w:t>
      </w:r>
    </w:p>
    <w:p w14:paraId="3A8BFF5B" w14:textId="49E20616" w:rsidR="006070D8" w:rsidRDefault="006070D8" w:rsidP="00922C6B">
      <w:pPr>
        <w:pStyle w:val="normal0"/>
        <w:numPr>
          <w:ilvl w:val="1"/>
          <w:numId w:val="9"/>
        </w:numPr>
        <w:jc w:val="both"/>
      </w:pPr>
      <w:r>
        <w:t>$id_news : Un entier qui représente l’identifiant unique de l’article.</w:t>
      </w:r>
    </w:p>
    <w:p w14:paraId="27D023B9" w14:textId="2CFF33CE" w:rsidR="006070D8" w:rsidRDefault="006070D8" w:rsidP="00922C6B">
      <w:pPr>
        <w:pStyle w:val="normal0"/>
        <w:numPr>
          <w:ilvl w:val="1"/>
          <w:numId w:val="9"/>
        </w:numPr>
        <w:jc w:val="both"/>
      </w:pPr>
      <w:r>
        <w:t>$desc_news : Une chaîne de caractères qui représente la description de l’article.</w:t>
      </w:r>
    </w:p>
    <w:p w14:paraId="76F725A1" w14:textId="7CE78BCB" w:rsidR="006070D8" w:rsidRDefault="006070D8" w:rsidP="00922C6B">
      <w:pPr>
        <w:pStyle w:val="normal0"/>
        <w:numPr>
          <w:ilvl w:val="1"/>
          <w:numId w:val="9"/>
        </w:numPr>
        <w:jc w:val="both"/>
      </w:pPr>
      <w:r>
        <w:t>$array_commentary : Un tableau qui contient les commentaires associés à l’article.</w:t>
      </w:r>
    </w:p>
    <w:p w14:paraId="026B7EE3" w14:textId="52D1483F" w:rsidR="006070D8" w:rsidRDefault="006070D8" w:rsidP="00922C6B">
      <w:pPr>
        <w:pStyle w:val="normal0"/>
        <w:numPr>
          <w:ilvl w:val="0"/>
          <w:numId w:val="9"/>
        </w:numPr>
        <w:jc w:val="both"/>
      </w:pPr>
      <w:r>
        <w:t>Constructeur : Le constructeur de la classe prend trois paramètres ($id_news, $desc_news, $array_commentary) qui sont utilisés pour initialiser les propriétés de l’objet lors de sa création.</w:t>
      </w:r>
    </w:p>
    <w:p w14:paraId="70EF856E" w14:textId="4E6E00CD" w:rsidR="006070D8" w:rsidRDefault="006070D8" w:rsidP="00922C6B">
      <w:pPr>
        <w:pStyle w:val="normal0"/>
        <w:numPr>
          <w:ilvl w:val="0"/>
          <w:numId w:val="9"/>
        </w:numPr>
        <w:jc w:val="both"/>
      </w:pPr>
      <w:r>
        <w:t>Getters : Les méthodes getIdNews(), getDescNews() et getArrayCommentary() sont des getters. Elles permettent d’accéder aux valeurs des propriétés privées de l’objet.</w:t>
      </w:r>
    </w:p>
    <w:p w14:paraId="658F272A" w14:textId="19DD4E16" w:rsidR="006070D8" w:rsidRDefault="006070D8" w:rsidP="00922C6B">
      <w:pPr>
        <w:pStyle w:val="normal0"/>
        <w:numPr>
          <w:ilvl w:val="0"/>
          <w:numId w:val="9"/>
        </w:numPr>
        <w:jc w:val="both"/>
      </w:pPr>
      <w:r>
        <w:lastRenderedPageBreak/>
        <w:t>Setters : Les méthodes setIdNews(), setDescNews() et setArrayCommentary() sont des setters. Elles permettent de modifier les valeurs des propriétés privées de l’objet.</w:t>
      </w:r>
    </w:p>
    <w:p w14:paraId="53DEEDFE" w14:textId="7CBBF7DC" w:rsidR="00EF2B88" w:rsidRDefault="00EF2B88" w:rsidP="00922C6B">
      <w:pPr>
        <w:pStyle w:val="normal0"/>
        <w:jc w:val="both"/>
      </w:pPr>
      <w:r w:rsidRPr="00EF2B88">
        <w:rPr>
          <w:noProof/>
        </w:rPr>
        <w:drawing>
          <wp:inline distT="0" distB="0" distL="0" distR="0" wp14:anchorId="5220B658" wp14:editId="6CB53918">
            <wp:extent cx="5760720" cy="6293485"/>
            <wp:effectExtent l="0" t="0" r="0" b="0"/>
            <wp:docPr id="18288532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853257" name=""/>
                    <pic:cNvPicPr/>
                  </pic:nvPicPr>
                  <pic:blipFill>
                    <a:blip r:embed="rId11"/>
                    <a:stretch>
                      <a:fillRect/>
                    </a:stretch>
                  </pic:blipFill>
                  <pic:spPr>
                    <a:xfrm>
                      <a:off x="0" y="0"/>
                      <a:ext cx="5760720" cy="6293485"/>
                    </a:xfrm>
                    <a:prstGeom prst="rect">
                      <a:avLst/>
                    </a:prstGeom>
                  </pic:spPr>
                </pic:pic>
              </a:graphicData>
            </a:graphic>
          </wp:inline>
        </w:drawing>
      </w:r>
    </w:p>
    <w:p w14:paraId="4EDCCF3B" w14:textId="77777777" w:rsidR="00EF2B88" w:rsidRDefault="00EF2B88" w:rsidP="00922C6B">
      <w:pPr>
        <w:pStyle w:val="normal0"/>
        <w:jc w:val="both"/>
      </w:pPr>
    </w:p>
    <w:p w14:paraId="36932690" w14:textId="5ECD79F4" w:rsidR="006070D8" w:rsidRDefault="006070D8" w:rsidP="00922C6B">
      <w:pPr>
        <w:pStyle w:val="1111TITRE"/>
        <w:numPr>
          <w:ilvl w:val="3"/>
          <w:numId w:val="4"/>
        </w:numPr>
        <w:jc w:val="both"/>
      </w:pPr>
      <w:bookmarkStart w:id="11" w:name="_Toc164933464"/>
      <w:r>
        <w:t>La classe Club</w:t>
      </w:r>
      <w:bookmarkEnd w:id="11"/>
    </w:p>
    <w:p w14:paraId="72EEB0FB" w14:textId="3A053A57" w:rsidR="006070D8" w:rsidRDefault="006070D8" w:rsidP="00922C6B">
      <w:pPr>
        <w:pStyle w:val="normal0"/>
        <w:jc w:val="both"/>
      </w:pPr>
      <w:r>
        <w:t>Elle représente un club de football dans une application web. Voici les détails :</w:t>
      </w:r>
    </w:p>
    <w:p w14:paraId="4A0882D2" w14:textId="4318CCCA" w:rsidR="006070D8" w:rsidRDefault="006070D8" w:rsidP="00922C6B">
      <w:pPr>
        <w:pStyle w:val="normal0"/>
        <w:numPr>
          <w:ilvl w:val="0"/>
          <w:numId w:val="9"/>
        </w:numPr>
        <w:jc w:val="both"/>
      </w:pPr>
      <w:r>
        <w:t>Propriétés : La classe a trois propriétés privées :</w:t>
      </w:r>
    </w:p>
    <w:p w14:paraId="438F9306" w14:textId="5B874B81" w:rsidR="006070D8" w:rsidRDefault="006070D8" w:rsidP="00922C6B">
      <w:pPr>
        <w:pStyle w:val="normal0"/>
        <w:numPr>
          <w:ilvl w:val="1"/>
          <w:numId w:val="9"/>
        </w:numPr>
        <w:jc w:val="both"/>
      </w:pPr>
      <w:r>
        <w:t>$id : Un entier qui représente l’identifiant unique du club.</w:t>
      </w:r>
    </w:p>
    <w:p w14:paraId="760813C2" w14:textId="667E479C" w:rsidR="006070D8" w:rsidRDefault="006070D8" w:rsidP="00922C6B">
      <w:pPr>
        <w:pStyle w:val="normal0"/>
        <w:numPr>
          <w:ilvl w:val="1"/>
          <w:numId w:val="9"/>
        </w:numPr>
        <w:jc w:val="both"/>
      </w:pPr>
      <w:r>
        <w:t>$nom_club : Une chaîne de caractères qui représente le nom du club.</w:t>
      </w:r>
    </w:p>
    <w:p w14:paraId="2EEAFDBA" w14:textId="2E731A0C" w:rsidR="006070D8" w:rsidRDefault="006070D8" w:rsidP="00922C6B">
      <w:pPr>
        <w:pStyle w:val="normal0"/>
        <w:numPr>
          <w:ilvl w:val="1"/>
          <w:numId w:val="9"/>
        </w:numPr>
        <w:jc w:val="both"/>
      </w:pPr>
      <w:r>
        <w:lastRenderedPageBreak/>
        <w:t>$ligue_club : Une chaîne de caractères qui représente la ligue dans laquelle le club joue.</w:t>
      </w:r>
    </w:p>
    <w:p w14:paraId="081492FA" w14:textId="54B2DA6A" w:rsidR="006070D8" w:rsidRDefault="006070D8" w:rsidP="00922C6B">
      <w:pPr>
        <w:pStyle w:val="normal0"/>
        <w:numPr>
          <w:ilvl w:val="0"/>
          <w:numId w:val="9"/>
        </w:numPr>
        <w:jc w:val="both"/>
      </w:pPr>
      <w:r>
        <w:t>Constructeur : Le constructeur de la classe prend trois paramètres ($id, $nom_club, $ligue_club) qui sont utilisés pour initialiser les propriétés de l’objet lors de sa création.</w:t>
      </w:r>
    </w:p>
    <w:p w14:paraId="18574276" w14:textId="67F9453A" w:rsidR="006070D8" w:rsidRDefault="006070D8" w:rsidP="00922C6B">
      <w:pPr>
        <w:pStyle w:val="normal0"/>
        <w:numPr>
          <w:ilvl w:val="0"/>
          <w:numId w:val="9"/>
        </w:numPr>
        <w:jc w:val="both"/>
      </w:pPr>
      <w:r>
        <w:t>Getters : Les méthodes getId(), getNomClub() et getLigueClub() sont des getters. Elles permettent d’accéder aux valeurs des propriétés privées de l’objet.</w:t>
      </w:r>
    </w:p>
    <w:p w14:paraId="221B2979" w14:textId="30D53CE4" w:rsidR="006070D8" w:rsidRDefault="006070D8" w:rsidP="00922C6B">
      <w:pPr>
        <w:pStyle w:val="normal0"/>
        <w:numPr>
          <w:ilvl w:val="0"/>
          <w:numId w:val="9"/>
        </w:numPr>
        <w:jc w:val="both"/>
      </w:pPr>
      <w:r>
        <w:t>Setters : Les méthodes setId(), setNomClub() et setLigueClub() sont des setters. Elles permettent de modifier les valeurs des propriétés privées de l’objet.</w:t>
      </w:r>
    </w:p>
    <w:p w14:paraId="4C51B9B0" w14:textId="357451BC" w:rsidR="00EF2B88" w:rsidRDefault="00EF2B88" w:rsidP="00922C6B">
      <w:pPr>
        <w:pStyle w:val="normal0"/>
        <w:jc w:val="both"/>
      </w:pPr>
      <w:r w:rsidRPr="00EF2B88">
        <w:rPr>
          <w:noProof/>
        </w:rPr>
        <w:drawing>
          <wp:inline distT="0" distB="0" distL="0" distR="0" wp14:anchorId="4A706B45" wp14:editId="55D004F7">
            <wp:extent cx="5420481" cy="5849166"/>
            <wp:effectExtent l="0" t="0" r="8890" b="0"/>
            <wp:docPr id="15929238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923847" name=""/>
                    <pic:cNvPicPr/>
                  </pic:nvPicPr>
                  <pic:blipFill>
                    <a:blip r:embed="rId12"/>
                    <a:stretch>
                      <a:fillRect/>
                    </a:stretch>
                  </pic:blipFill>
                  <pic:spPr>
                    <a:xfrm>
                      <a:off x="0" y="0"/>
                      <a:ext cx="5420481" cy="5849166"/>
                    </a:xfrm>
                    <a:prstGeom prst="rect">
                      <a:avLst/>
                    </a:prstGeom>
                  </pic:spPr>
                </pic:pic>
              </a:graphicData>
            </a:graphic>
          </wp:inline>
        </w:drawing>
      </w:r>
    </w:p>
    <w:p w14:paraId="3D6EA137" w14:textId="3267A81F" w:rsidR="006070D8" w:rsidRDefault="006070D8" w:rsidP="00922C6B">
      <w:pPr>
        <w:pStyle w:val="1111TITRE"/>
        <w:numPr>
          <w:ilvl w:val="3"/>
          <w:numId w:val="4"/>
        </w:numPr>
        <w:jc w:val="both"/>
      </w:pPr>
      <w:bookmarkStart w:id="12" w:name="_Toc164933465"/>
      <w:r>
        <w:t>La classe Commentary</w:t>
      </w:r>
      <w:bookmarkEnd w:id="12"/>
    </w:p>
    <w:p w14:paraId="23144F04" w14:textId="1DFF6359" w:rsidR="008E5DF9" w:rsidRDefault="008E5DF9" w:rsidP="00922C6B">
      <w:pPr>
        <w:pStyle w:val="normal0"/>
        <w:jc w:val="both"/>
      </w:pPr>
      <w:r>
        <w:t>La classe s’appelle Commentary. Voici les détails :</w:t>
      </w:r>
    </w:p>
    <w:p w14:paraId="5D27FF54" w14:textId="23F337E1" w:rsidR="008E5DF9" w:rsidRDefault="008E5DF9" w:rsidP="00922C6B">
      <w:pPr>
        <w:pStyle w:val="normal0"/>
        <w:numPr>
          <w:ilvl w:val="0"/>
          <w:numId w:val="9"/>
        </w:numPr>
        <w:jc w:val="both"/>
      </w:pPr>
      <w:r>
        <w:t>Propriétés : La classe a trois propriétés privées :</w:t>
      </w:r>
    </w:p>
    <w:p w14:paraId="627B202A" w14:textId="7206C83E" w:rsidR="008E5DF9" w:rsidRDefault="008E5DF9" w:rsidP="00922C6B">
      <w:pPr>
        <w:pStyle w:val="normal0"/>
        <w:numPr>
          <w:ilvl w:val="1"/>
          <w:numId w:val="9"/>
        </w:numPr>
        <w:jc w:val="both"/>
      </w:pPr>
      <w:r>
        <w:lastRenderedPageBreak/>
        <w:t>$id_news : Il s’agit de l’identifiant de l’article auquel le commentaire est associé.</w:t>
      </w:r>
    </w:p>
    <w:p w14:paraId="288DE59E" w14:textId="4FE7B8D5" w:rsidR="008E5DF9" w:rsidRDefault="008E5DF9" w:rsidP="00922C6B">
      <w:pPr>
        <w:pStyle w:val="normal0"/>
        <w:numPr>
          <w:ilvl w:val="1"/>
          <w:numId w:val="9"/>
        </w:numPr>
        <w:jc w:val="both"/>
      </w:pPr>
      <w:r>
        <w:t>$desc_com : Il s’agit de la description du commentaire, c’est-à-dire le texte du commentaire lui-même.</w:t>
      </w:r>
    </w:p>
    <w:p w14:paraId="66AEA9A0" w14:textId="093CF0A2" w:rsidR="008E5DF9" w:rsidRDefault="008E5DF9" w:rsidP="00922C6B">
      <w:pPr>
        <w:pStyle w:val="normal0"/>
        <w:numPr>
          <w:ilvl w:val="1"/>
          <w:numId w:val="9"/>
        </w:numPr>
        <w:jc w:val="both"/>
      </w:pPr>
      <w:r>
        <w:t>$id_uti : Il s’agit de l’identifiant de l’utilisateur qui a posté le commentaire.</w:t>
      </w:r>
    </w:p>
    <w:p w14:paraId="55AE470D" w14:textId="7D15F963" w:rsidR="008E5DF9" w:rsidRDefault="008E5DF9" w:rsidP="00922C6B">
      <w:pPr>
        <w:pStyle w:val="normal0"/>
        <w:numPr>
          <w:ilvl w:val="0"/>
          <w:numId w:val="9"/>
        </w:numPr>
        <w:jc w:val="both"/>
      </w:pPr>
      <w:r>
        <w:t>Constructeur : Le constructeur de la classe prend trois paramètres ($id_news, $desc_com, $id_uti) qui sont utilisés pour initialiser les propriétés de l’objet lors de sa création.</w:t>
      </w:r>
    </w:p>
    <w:p w14:paraId="19E89517" w14:textId="70763522" w:rsidR="008E5DF9" w:rsidRDefault="008E5DF9" w:rsidP="00922C6B">
      <w:pPr>
        <w:pStyle w:val="normal0"/>
        <w:numPr>
          <w:ilvl w:val="0"/>
          <w:numId w:val="9"/>
        </w:numPr>
        <w:jc w:val="both"/>
      </w:pPr>
      <w:r>
        <w:t>Getters : Les méthodes getid_news(), getDescCom() et getIdUti() sont des getters. Elles permettent d’accéder aux valeurs des propriétés privées de l’objet.</w:t>
      </w:r>
    </w:p>
    <w:p w14:paraId="2499AD17" w14:textId="42470553" w:rsidR="009C362E" w:rsidRDefault="008E5DF9" w:rsidP="00922C6B">
      <w:pPr>
        <w:pStyle w:val="normal0"/>
        <w:numPr>
          <w:ilvl w:val="0"/>
          <w:numId w:val="9"/>
        </w:numPr>
        <w:jc w:val="both"/>
      </w:pPr>
      <w:r>
        <w:t>Setters : Les méthodes setid_news(), setDescCom() et setIdUti() sont des setters. Elles permettent de modifier les valeurs des propriétés privées de l’objet.</w:t>
      </w:r>
    </w:p>
    <w:p w14:paraId="0F7752E7" w14:textId="51A3EB4C" w:rsidR="00EF2B88" w:rsidRDefault="00EF2B88" w:rsidP="00922C6B">
      <w:pPr>
        <w:pStyle w:val="normal0"/>
        <w:jc w:val="both"/>
      </w:pPr>
      <w:r w:rsidRPr="00EF2B88">
        <w:rPr>
          <w:noProof/>
        </w:rPr>
        <w:drawing>
          <wp:inline distT="0" distB="0" distL="0" distR="0" wp14:anchorId="1886B57A" wp14:editId="02ECCE42">
            <wp:extent cx="4591691" cy="6154009"/>
            <wp:effectExtent l="0" t="0" r="0" b="0"/>
            <wp:docPr id="11685319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31923" name=""/>
                    <pic:cNvPicPr/>
                  </pic:nvPicPr>
                  <pic:blipFill>
                    <a:blip r:embed="rId13"/>
                    <a:stretch>
                      <a:fillRect/>
                    </a:stretch>
                  </pic:blipFill>
                  <pic:spPr>
                    <a:xfrm>
                      <a:off x="0" y="0"/>
                      <a:ext cx="4591691" cy="6154009"/>
                    </a:xfrm>
                    <a:prstGeom prst="rect">
                      <a:avLst/>
                    </a:prstGeom>
                  </pic:spPr>
                </pic:pic>
              </a:graphicData>
            </a:graphic>
          </wp:inline>
        </w:drawing>
      </w:r>
    </w:p>
    <w:p w14:paraId="6DE1A876" w14:textId="77777777" w:rsidR="00EF2B88" w:rsidRDefault="00EF2B88" w:rsidP="00922C6B">
      <w:pPr>
        <w:pStyle w:val="normal0"/>
        <w:jc w:val="both"/>
      </w:pPr>
    </w:p>
    <w:p w14:paraId="77979151" w14:textId="72007CF0" w:rsidR="006070D8" w:rsidRDefault="006070D8" w:rsidP="00922C6B">
      <w:pPr>
        <w:pStyle w:val="1111TITRE"/>
        <w:numPr>
          <w:ilvl w:val="3"/>
          <w:numId w:val="4"/>
        </w:numPr>
        <w:jc w:val="both"/>
      </w:pPr>
      <w:bookmarkStart w:id="13" w:name="_Toc164933466"/>
      <w:r>
        <w:t>La classe User</w:t>
      </w:r>
      <w:bookmarkEnd w:id="13"/>
    </w:p>
    <w:p w14:paraId="6307ADF4" w14:textId="6E6F0070" w:rsidR="008E5DF9" w:rsidRDefault="008E5DF9" w:rsidP="00922C6B">
      <w:pPr>
        <w:pStyle w:val="normal0"/>
        <w:jc w:val="both"/>
      </w:pPr>
      <w:r>
        <w:t>La classe s’appelle User. Voici les détails :</w:t>
      </w:r>
    </w:p>
    <w:p w14:paraId="38A952A7" w14:textId="77777777" w:rsidR="008E5DF9" w:rsidRDefault="008E5DF9" w:rsidP="00922C6B">
      <w:pPr>
        <w:pStyle w:val="normal0"/>
        <w:jc w:val="both"/>
      </w:pPr>
    </w:p>
    <w:p w14:paraId="52D4AD21" w14:textId="77A4DF2B" w:rsidR="008E5DF9" w:rsidRDefault="008E5DF9" w:rsidP="00922C6B">
      <w:pPr>
        <w:pStyle w:val="normal0"/>
        <w:numPr>
          <w:ilvl w:val="0"/>
          <w:numId w:val="9"/>
        </w:numPr>
        <w:jc w:val="both"/>
      </w:pPr>
      <w:r>
        <w:t>Propriétés : La classe a sept propriétés privées :</w:t>
      </w:r>
    </w:p>
    <w:p w14:paraId="4402AA5F" w14:textId="353F80DA" w:rsidR="008E5DF9" w:rsidRDefault="008E5DF9" w:rsidP="00922C6B">
      <w:pPr>
        <w:pStyle w:val="normal0"/>
        <w:numPr>
          <w:ilvl w:val="1"/>
          <w:numId w:val="9"/>
        </w:numPr>
        <w:jc w:val="both"/>
      </w:pPr>
      <w:r>
        <w:t>$id_club : Il s’agit de l’identifiant du club auquel l’utilisateur est associé.</w:t>
      </w:r>
    </w:p>
    <w:p w14:paraId="354EE11E" w14:textId="1A220A10" w:rsidR="008E5DF9" w:rsidRDefault="008E5DF9" w:rsidP="00922C6B">
      <w:pPr>
        <w:pStyle w:val="normal0"/>
        <w:numPr>
          <w:ilvl w:val="1"/>
          <w:numId w:val="9"/>
        </w:numPr>
        <w:jc w:val="both"/>
      </w:pPr>
      <w:r>
        <w:t>$nom : Il s’agit du nom de l’utilisateur.</w:t>
      </w:r>
    </w:p>
    <w:p w14:paraId="2E1F173D" w14:textId="6B04238D" w:rsidR="008E5DF9" w:rsidRDefault="008E5DF9" w:rsidP="00922C6B">
      <w:pPr>
        <w:pStyle w:val="normal0"/>
        <w:numPr>
          <w:ilvl w:val="1"/>
          <w:numId w:val="9"/>
        </w:numPr>
        <w:jc w:val="both"/>
      </w:pPr>
      <w:r>
        <w:t>$prenom : Il s’agit du prénom de l’utilisateur.</w:t>
      </w:r>
    </w:p>
    <w:p w14:paraId="79CB42BE" w14:textId="764B3C27" w:rsidR="008E5DF9" w:rsidRDefault="008E5DF9" w:rsidP="00922C6B">
      <w:pPr>
        <w:pStyle w:val="normal0"/>
        <w:numPr>
          <w:ilvl w:val="1"/>
          <w:numId w:val="9"/>
        </w:numPr>
        <w:jc w:val="both"/>
      </w:pPr>
      <w:r>
        <w:t>$mail : Il s’agit de l’adresse mail de l’utilisateur.</w:t>
      </w:r>
    </w:p>
    <w:p w14:paraId="05CC6D16" w14:textId="04FB6EFB" w:rsidR="008E5DF9" w:rsidRDefault="008E5DF9" w:rsidP="00922C6B">
      <w:pPr>
        <w:pStyle w:val="normal0"/>
        <w:numPr>
          <w:ilvl w:val="1"/>
          <w:numId w:val="9"/>
        </w:numPr>
        <w:jc w:val="both"/>
      </w:pPr>
      <w:r>
        <w:t>$mdp : Il s’agit du mot de passe de l’utilisateur.</w:t>
      </w:r>
    </w:p>
    <w:p w14:paraId="0E81946D" w14:textId="11C49BB9" w:rsidR="008E5DF9" w:rsidRDefault="008E5DF9" w:rsidP="00922C6B">
      <w:pPr>
        <w:pStyle w:val="normal0"/>
        <w:numPr>
          <w:ilvl w:val="1"/>
          <w:numId w:val="9"/>
        </w:numPr>
        <w:jc w:val="both"/>
      </w:pPr>
      <w:r>
        <w:t>$sexe : Il s’agit du sexe de l’utilisateur.</w:t>
      </w:r>
    </w:p>
    <w:p w14:paraId="1C27CC40" w14:textId="4D39D301" w:rsidR="008E5DF9" w:rsidRDefault="008E5DF9" w:rsidP="00922C6B">
      <w:pPr>
        <w:pStyle w:val="normal0"/>
        <w:numPr>
          <w:ilvl w:val="1"/>
          <w:numId w:val="9"/>
        </w:numPr>
        <w:jc w:val="both"/>
      </w:pPr>
      <w:r>
        <w:t>$image : Il s’agit de l’image de profil de l’utilisateur.</w:t>
      </w:r>
    </w:p>
    <w:p w14:paraId="3DD384FF" w14:textId="3B903D55" w:rsidR="008E5DF9" w:rsidRDefault="008E5DF9" w:rsidP="00922C6B">
      <w:pPr>
        <w:pStyle w:val="normal0"/>
        <w:numPr>
          <w:ilvl w:val="0"/>
          <w:numId w:val="9"/>
        </w:numPr>
        <w:jc w:val="both"/>
      </w:pPr>
      <w:r>
        <w:t>Constructeur : Le constructeur de la classe prend sept paramètres ($id_club, $nom, $prenom, $mail, $mdp, $sexe, $image) qui sont utilisés pour initialiser les propriétés de l’objet lors de sa création.</w:t>
      </w:r>
    </w:p>
    <w:p w14:paraId="76A20AFE" w14:textId="5A841E6A" w:rsidR="008E5DF9" w:rsidRDefault="008E5DF9" w:rsidP="00922C6B">
      <w:pPr>
        <w:pStyle w:val="normal0"/>
        <w:numPr>
          <w:ilvl w:val="0"/>
          <w:numId w:val="9"/>
        </w:numPr>
        <w:jc w:val="both"/>
      </w:pPr>
      <w:r>
        <w:t>Getters : Les méthodes getNom(), getPrenom(), getMail(), getMdp(), getSexe(), getId_club() et getImage() sont des getters. Elles permettent d’accéder aux valeurs des propriétés privées de l’objet.</w:t>
      </w:r>
    </w:p>
    <w:p w14:paraId="68EB6597" w14:textId="0C2B9F67" w:rsidR="008E5DF9" w:rsidRDefault="008E5DF9" w:rsidP="00922C6B">
      <w:pPr>
        <w:pStyle w:val="normal0"/>
        <w:numPr>
          <w:ilvl w:val="0"/>
          <w:numId w:val="9"/>
        </w:numPr>
        <w:jc w:val="both"/>
      </w:pPr>
      <w:r>
        <w:t>Setters : Les méthodes setNom(), setPrenom(), setMail(), setMdp(), setSexe(), setId_club() et setImage() sont des setters. Elles permettent de modifier les valeurs des propriétés privées de l’objet</w:t>
      </w:r>
    </w:p>
    <w:p w14:paraId="1F61C593" w14:textId="77F3E8C7" w:rsidR="00EF2B88" w:rsidRDefault="00EF2B88" w:rsidP="00922C6B">
      <w:pPr>
        <w:pStyle w:val="normal0"/>
        <w:jc w:val="both"/>
      </w:pPr>
      <w:r w:rsidRPr="00EF2B88">
        <w:rPr>
          <w:noProof/>
        </w:rPr>
        <w:lastRenderedPageBreak/>
        <w:drawing>
          <wp:inline distT="0" distB="0" distL="0" distR="0" wp14:anchorId="63360A02" wp14:editId="2C9C4468">
            <wp:extent cx="5760720" cy="4562475"/>
            <wp:effectExtent l="0" t="0" r="0" b="9525"/>
            <wp:docPr id="18641046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104681" name=""/>
                    <pic:cNvPicPr/>
                  </pic:nvPicPr>
                  <pic:blipFill>
                    <a:blip r:embed="rId14"/>
                    <a:stretch>
                      <a:fillRect/>
                    </a:stretch>
                  </pic:blipFill>
                  <pic:spPr>
                    <a:xfrm>
                      <a:off x="0" y="0"/>
                      <a:ext cx="5760720" cy="4562475"/>
                    </a:xfrm>
                    <a:prstGeom prst="rect">
                      <a:avLst/>
                    </a:prstGeom>
                  </pic:spPr>
                </pic:pic>
              </a:graphicData>
            </a:graphic>
          </wp:inline>
        </w:drawing>
      </w:r>
    </w:p>
    <w:p w14:paraId="6EE70284" w14:textId="77777777" w:rsidR="00EF2B88" w:rsidRDefault="00EF2B88" w:rsidP="00922C6B">
      <w:pPr>
        <w:pStyle w:val="normal0"/>
        <w:jc w:val="both"/>
      </w:pPr>
    </w:p>
    <w:p w14:paraId="3F9FA912" w14:textId="224545E2" w:rsidR="0001001E" w:rsidRDefault="0001001E" w:rsidP="00922C6B">
      <w:pPr>
        <w:pStyle w:val="111TITRE"/>
        <w:numPr>
          <w:ilvl w:val="2"/>
          <w:numId w:val="4"/>
        </w:numPr>
        <w:jc w:val="both"/>
      </w:pPr>
      <w:bookmarkStart w:id="14" w:name="_Toc164933467"/>
      <w:r>
        <w:t xml:space="preserve">Détails du </w:t>
      </w:r>
      <w:r w:rsidR="00B05A0B">
        <w:t>dossier</w:t>
      </w:r>
      <w:r>
        <w:t xml:space="preserve"> view</w:t>
      </w:r>
      <w:bookmarkEnd w:id="14"/>
    </w:p>
    <w:p w14:paraId="146BC6C0" w14:textId="3179C480" w:rsidR="00647F6A" w:rsidRDefault="00647F6A" w:rsidP="00922C6B">
      <w:pPr>
        <w:pStyle w:val="normal0"/>
        <w:jc w:val="both"/>
      </w:pPr>
      <w:r>
        <w:t>Le dossier View comporte les Classe PHP qu</w:t>
      </w:r>
      <w:r w:rsidR="00EF2B88">
        <w:t xml:space="preserve">i sont le </w:t>
      </w:r>
      <w:r w:rsidR="00CA2AE2">
        <w:t>frontend</w:t>
      </w:r>
      <w:r w:rsidR="00EF2B88">
        <w:t xml:space="preserve"> des pages du site. Elles sont </w:t>
      </w:r>
      <w:r w:rsidR="00CA2AE2">
        <w:t>là</w:t>
      </w:r>
      <w:r w:rsidR="00EF2B88">
        <w:t xml:space="preserve"> pour contenir le code de ce que l’utilisateur voit.</w:t>
      </w:r>
    </w:p>
    <w:p w14:paraId="70379C53" w14:textId="44EF915D" w:rsidR="00EF2B88" w:rsidRDefault="00EF2B88" w:rsidP="00922C6B">
      <w:pPr>
        <w:pStyle w:val="1111TITRE"/>
        <w:numPr>
          <w:ilvl w:val="3"/>
          <w:numId w:val="4"/>
        </w:numPr>
        <w:jc w:val="both"/>
      </w:pPr>
      <w:bookmarkStart w:id="15" w:name="_Toc164933468"/>
      <w:r>
        <w:t>La classe V_Acceuil</w:t>
      </w:r>
      <w:bookmarkEnd w:id="15"/>
    </w:p>
    <w:p w14:paraId="1D71D0C9" w14:textId="5CB847A1" w:rsidR="00CF037D" w:rsidRDefault="00F8265C" w:rsidP="00922C6B">
      <w:pPr>
        <w:pStyle w:val="normal0"/>
        <w:jc w:val="both"/>
      </w:pPr>
      <w:r>
        <w:t>La classe V_Acceuil est une vue qui vas contenir le contenu de la page d’</w:t>
      </w:r>
      <w:r w:rsidR="00CA2AE2">
        <w:t>accueil</w:t>
      </w:r>
      <w:r>
        <w:t xml:space="preserve"> lorsqu’une personne se connecte.</w:t>
      </w:r>
    </w:p>
    <w:p w14:paraId="17038BFA" w14:textId="14352D69" w:rsidR="00F8265C" w:rsidRDefault="00F8265C" w:rsidP="00922C6B">
      <w:pPr>
        <w:pStyle w:val="normal0"/>
        <w:jc w:val="both"/>
      </w:pPr>
      <w:r>
        <w:t>Elle contient :</w:t>
      </w:r>
    </w:p>
    <w:p w14:paraId="51FB17B2" w14:textId="03E3B272" w:rsidR="00F8265C" w:rsidRDefault="00F8265C" w:rsidP="00922C6B">
      <w:pPr>
        <w:pStyle w:val="normal0"/>
        <w:numPr>
          <w:ilvl w:val="0"/>
          <w:numId w:val="9"/>
        </w:numPr>
        <w:jc w:val="both"/>
      </w:pPr>
      <w:r>
        <w:t>Un paragraphe qui présente le site web et propose a l’utilisateur de se connecter ou de s’inscrire</w:t>
      </w:r>
    </w:p>
    <w:p w14:paraId="36CFF95E" w14:textId="0AC9C2AC" w:rsidR="00F8265C" w:rsidRDefault="00F8265C" w:rsidP="00922C6B">
      <w:pPr>
        <w:pStyle w:val="normal0"/>
        <w:numPr>
          <w:ilvl w:val="0"/>
          <w:numId w:val="9"/>
        </w:numPr>
        <w:jc w:val="both"/>
      </w:pPr>
      <w:r>
        <w:t xml:space="preserve">4 articles les plus récents avec </w:t>
      </w:r>
      <w:r w:rsidR="000E1FAA">
        <w:t>leurs commentaires respectifs</w:t>
      </w:r>
    </w:p>
    <w:p w14:paraId="52A4B082" w14:textId="20A22B7E" w:rsidR="00F8265C" w:rsidRDefault="00F8265C" w:rsidP="00922C6B">
      <w:pPr>
        <w:pStyle w:val="normal0"/>
        <w:jc w:val="both"/>
      </w:pPr>
      <w:r>
        <w:t xml:space="preserve">Depuis cette page nous pouvons donc accéder </w:t>
      </w:r>
      <w:r w:rsidR="000E1FAA">
        <w:t>aux derniers articles</w:t>
      </w:r>
      <w:r>
        <w:t xml:space="preserve"> ainsi nous pouvons aussi publier un commentaire.</w:t>
      </w:r>
    </w:p>
    <w:p w14:paraId="1BE41DE7" w14:textId="1314FC4B" w:rsidR="00EF2B88" w:rsidRDefault="00EF2B88" w:rsidP="00922C6B">
      <w:pPr>
        <w:pStyle w:val="1111TITRE"/>
        <w:numPr>
          <w:ilvl w:val="3"/>
          <w:numId w:val="4"/>
        </w:numPr>
        <w:jc w:val="both"/>
      </w:pPr>
      <w:bookmarkStart w:id="16" w:name="_Toc164933469"/>
      <w:r>
        <w:t>La classe V_Connexion</w:t>
      </w:r>
      <w:bookmarkEnd w:id="16"/>
    </w:p>
    <w:p w14:paraId="271F7EE6" w14:textId="37BE85CF" w:rsidR="00F8265C" w:rsidRDefault="00223867" w:rsidP="00922C6B">
      <w:pPr>
        <w:pStyle w:val="normal0"/>
        <w:jc w:val="both"/>
      </w:pPr>
      <w:r>
        <w:t xml:space="preserve">Cette classe V_connexion est très simpliste, car elle contient simplement </w:t>
      </w:r>
      <w:r w:rsidR="000E1FAA">
        <w:t>des zones</w:t>
      </w:r>
      <w:r>
        <w:t xml:space="preserve"> de texte avec login et mot de passe pour que l’utilisateur se connecte avec un bouton se connecter.</w:t>
      </w:r>
    </w:p>
    <w:p w14:paraId="46CCE6AB" w14:textId="63FC193D" w:rsidR="00EF2B88" w:rsidRDefault="00EF2B88" w:rsidP="00922C6B">
      <w:pPr>
        <w:pStyle w:val="1111TITRE"/>
        <w:numPr>
          <w:ilvl w:val="3"/>
          <w:numId w:val="4"/>
        </w:numPr>
        <w:jc w:val="both"/>
      </w:pPr>
      <w:bookmarkStart w:id="17" w:name="_Toc164933470"/>
      <w:r>
        <w:lastRenderedPageBreak/>
        <w:t>La classe V_inscription</w:t>
      </w:r>
      <w:bookmarkEnd w:id="17"/>
    </w:p>
    <w:p w14:paraId="596122A8" w14:textId="65422B81" w:rsidR="00223867" w:rsidRDefault="00223867" w:rsidP="00922C6B">
      <w:pPr>
        <w:pStyle w:val="normal0"/>
        <w:jc w:val="both"/>
      </w:pPr>
      <w:r>
        <w:t xml:space="preserve">Cette classe V_inscription permet </w:t>
      </w:r>
      <w:r w:rsidR="000E1FAA">
        <w:t>à</w:t>
      </w:r>
      <w:r>
        <w:t xml:space="preserve"> </w:t>
      </w:r>
      <w:r w:rsidR="000E1FAA">
        <w:t>un utilisateur</w:t>
      </w:r>
      <w:r>
        <w:t xml:space="preserve"> de se créer un compte, en entrant ses informations personnelles, tel que :</w:t>
      </w:r>
    </w:p>
    <w:p w14:paraId="7777CB44" w14:textId="62176C01" w:rsidR="00223867" w:rsidRDefault="00223867" w:rsidP="00922C6B">
      <w:pPr>
        <w:pStyle w:val="normal0"/>
        <w:numPr>
          <w:ilvl w:val="0"/>
          <w:numId w:val="9"/>
        </w:numPr>
        <w:jc w:val="both"/>
      </w:pPr>
      <w:r>
        <w:t>Son nom</w:t>
      </w:r>
    </w:p>
    <w:p w14:paraId="37974A97" w14:textId="7A7CF8B6" w:rsidR="00223867" w:rsidRDefault="00223867" w:rsidP="00922C6B">
      <w:pPr>
        <w:pStyle w:val="normal0"/>
        <w:numPr>
          <w:ilvl w:val="0"/>
          <w:numId w:val="9"/>
        </w:numPr>
        <w:jc w:val="both"/>
      </w:pPr>
      <w:r>
        <w:t>Son prénom</w:t>
      </w:r>
    </w:p>
    <w:p w14:paraId="275E5435" w14:textId="023F26BD" w:rsidR="00223867" w:rsidRDefault="00223867" w:rsidP="00922C6B">
      <w:pPr>
        <w:pStyle w:val="normal0"/>
        <w:numPr>
          <w:ilvl w:val="0"/>
          <w:numId w:val="9"/>
        </w:numPr>
        <w:jc w:val="both"/>
      </w:pPr>
      <w:r>
        <w:t xml:space="preserve">Son adresse </w:t>
      </w:r>
      <w:r w:rsidR="000E1FAA">
        <w:t>électronique</w:t>
      </w:r>
    </w:p>
    <w:p w14:paraId="3F470840" w14:textId="14CC1C2D" w:rsidR="00223867" w:rsidRDefault="00223867" w:rsidP="00922C6B">
      <w:pPr>
        <w:pStyle w:val="normal0"/>
        <w:numPr>
          <w:ilvl w:val="0"/>
          <w:numId w:val="9"/>
        </w:numPr>
        <w:jc w:val="both"/>
      </w:pPr>
      <w:r>
        <w:t>Son mot de passe et la confirmation de celui-ci</w:t>
      </w:r>
    </w:p>
    <w:p w14:paraId="75619966" w14:textId="3B093632" w:rsidR="00223867" w:rsidRDefault="00223867" w:rsidP="00922C6B">
      <w:pPr>
        <w:pStyle w:val="normal0"/>
        <w:numPr>
          <w:ilvl w:val="0"/>
          <w:numId w:val="9"/>
        </w:numPr>
        <w:jc w:val="both"/>
      </w:pPr>
      <w:r>
        <w:t>Son sexe</w:t>
      </w:r>
    </w:p>
    <w:p w14:paraId="6B70E704" w14:textId="578E31FB" w:rsidR="00223867" w:rsidRDefault="00223867" w:rsidP="00922C6B">
      <w:pPr>
        <w:pStyle w:val="normal0"/>
        <w:numPr>
          <w:ilvl w:val="0"/>
          <w:numId w:val="9"/>
        </w:numPr>
        <w:jc w:val="both"/>
      </w:pPr>
      <w:r>
        <w:t>Une image de profil</w:t>
      </w:r>
    </w:p>
    <w:p w14:paraId="05203EA2" w14:textId="76489E1F" w:rsidR="00223867" w:rsidRDefault="00223867" w:rsidP="00922C6B">
      <w:pPr>
        <w:pStyle w:val="normal0"/>
        <w:numPr>
          <w:ilvl w:val="0"/>
          <w:numId w:val="9"/>
        </w:numPr>
        <w:jc w:val="both"/>
      </w:pPr>
      <w:r>
        <w:t>Le championnat qui l’</w:t>
      </w:r>
      <w:r w:rsidR="000E1FAA">
        <w:t>intéresse</w:t>
      </w:r>
    </w:p>
    <w:p w14:paraId="5F366C66" w14:textId="09F62154" w:rsidR="00223867" w:rsidRDefault="000E1FAA" w:rsidP="00922C6B">
      <w:pPr>
        <w:pStyle w:val="normal0"/>
        <w:numPr>
          <w:ilvl w:val="0"/>
          <w:numId w:val="9"/>
        </w:numPr>
        <w:jc w:val="both"/>
      </w:pPr>
      <w:r>
        <w:t>Son club favori</w:t>
      </w:r>
    </w:p>
    <w:p w14:paraId="385B3C52" w14:textId="1F25DB2D" w:rsidR="00223867" w:rsidRDefault="00223867" w:rsidP="00922C6B">
      <w:pPr>
        <w:pStyle w:val="normal0"/>
        <w:jc w:val="both"/>
      </w:pPr>
      <w:r>
        <w:t>Pour ensuite la validé via le bouton « Validez »</w:t>
      </w:r>
    </w:p>
    <w:p w14:paraId="33B2E71A" w14:textId="0A560878" w:rsidR="00EF2B88" w:rsidRDefault="00EF2B88" w:rsidP="00922C6B">
      <w:pPr>
        <w:pStyle w:val="1111TITRE"/>
        <w:numPr>
          <w:ilvl w:val="3"/>
          <w:numId w:val="4"/>
        </w:numPr>
        <w:jc w:val="both"/>
      </w:pPr>
      <w:bookmarkStart w:id="18" w:name="_Toc164933471"/>
      <w:r>
        <w:t>La classe V_listeclub</w:t>
      </w:r>
      <w:bookmarkEnd w:id="18"/>
    </w:p>
    <w:p w14:paraId="47B88BB5" w14:textId="5791D295" w:rsidR="00223867" w:rsidRDefault="00223867" w:rsidP="00922C6B">
      <w:pPr>
        <w:pStyle w:val="normal0"/>
        <w:jc w:val="both"/>
      </w:pPr>
      <w:r>
        <w:t xml:space="preserve">Cette classe V_listeclub, est une page qui vas contenir </w:t>
      </w:r>
      <w:r w:rsidR="000E1FAA">
        <w:t>tous les clubs présents</w:t>
      </w:r>
      <w:r>
        <w:t xml:space="preserve"> dans la base de </w:t>
      </w:r>
      <w:r w:rsidR="000E1FAA">
        <w:t>données</w:t>
      </w:r>
      <w:r>
        <w:t xml:space="preserve"> sous forme d’un tableau avec une colonne nom du club et une colonne championnat.</w:t>
      </w:r>
    </w:p>
    <w:p w14:paraId="7171644C" w14:textId="5C74FC42" w:rsidR="00223867" w:rsidRDefault="00223867" w:rsidP="00922C6B">
      <w:pPr>
        <w:pStyle w:val="normal0"/>
        <w:jc w:val="both"/>
      </w:pPr>
      <w:r>
        <w:t xml:space="preserve">Cette page est utile pour pouvoir s’informer sur </w:t>
      </w:r>
      <w:r w:rsidR="000E1FAA">
        <w:t>les clubs présents</w:t>
      </w:r>
      <w:r>
        <w:t xml:space="preserve"> dans quel championnat.</w:t>
      </w:r>
    </w:p>
    <w:p w14:paraId="77C51B2B" w14:textId="3AE979B6" w:rsidR="0001001E" w:rsidRDefault="0001001E" w:rsidP="00922C6B">
      <w:pPr>
        <w:pStyle w:val="111TITRE"/>
        <w:numPr>
          <w:ilvl w:val="2"/>
          <w:numId w:val="4"/>
        </w:numPr>
        <w:jc w:val="both"/>
      </w:pPr>
      <w:bookmarkStart w:id="19" w:name="_Toc164933472"/>
      <w:r>
        <w:t xml:space="preserve">Details du </w:t>
      </w:r>
      <w:r w:rsidR="00B05A0B">
        <w:t>dossier</w:t>
      </w:r>
      <w:r>
        <w:t xml:space="preserve"> control</w:t>
      </w:r>
      <w:bookmarkEnd w:id="19"/>
    </w:p>
    <w:p w14:paraId="29EF02E6" w14:textId="2F43C801" w:rsidR="00832287" w:rsidRDefault="00832287" w:rsidP="00922C6B">
      <w:pPr>
        <w:pStyle w:val="normal0"/>
        <w:jc w:val="both"/>
      </w:pPr>
      <w:r>
        <w:t xml:space="preserve">Le dossier control comporte toutes les classes qui ont de la logique de traitement de donnée et qui utilisent </w:t>
      </w:r>
      <w:r w:rsidR="000E1FAA">
        <w:t>les classes</w:t>
      </w:r>
      <w:r>
        <w:t xml:space="preserve"> de vue.</w:t>
      </w:r>
    </w:p>
    <w:p w14:paraId="5B9E6D77" w14:textId="3B0642F2" w:rsidR="00832287" w:rsidRDefault="00832287" w:rsidP="00922C6B">
      <w:pPr>
        <w:pStyle w:val="1111TITRE"/>
        <w:numPr>
          <w:ilvl w:val="3"/>
          <w:numId w:val="4"/>
        </w:numPr>
        <w:jc w:val="both"/>
      </w:pPr>
      <w:bookmarkStart w:id="20" w:name="_Toc164933473"/>
      <w:r>
        <w:t>La classe C_Acceuil</w:t>
      </w:r>
      <w:bookmarkEnd w:id="20"/>
    </w:p>
    <w:p w14:paraId="7A431175" w14:textId="08FC90C8" w:rsidR="002B6871" w:rsidRDefault="002B6871" w:rsidP="00922C6B">
      <w:pPr>
        <w:pStyle w:val="normal0"/>
        <w:jc w:val="both"/>
      </w:pPr>
      <w:r>
        <w:t>La classe C_Acceuil vas contenir la vue de la classe accueil et tout le traitement qu’il y a derrière :</w:t>
      </w:r>
    </w:p>
    <w:p w14:paraId="11CD12F0" w14:textId="01E81EF1" w:rsidR="002B6871" w:rsidRDefault="002B6871" w:rsidP="00922C6B">
      <w:pPr>
        <w:pStyle w:val="normal0"/>
        <w:numPr>
          <w:ilvl w:val="0"/>
          <w:numId w:val="9"/>
        </w:numPr>
        <w:jc w:val="both"/>
      </w:pPr>
      <w:r>
        <w:t>Inclut le fichier “header.php” qui contient le code pour l’en-tête du site.</w:t>
      </w:r>
    </w:p>
    <w:p w14:paraId="035C4B98" w14:textId="40F7BDD8" w:rsidR="002B6871" w:rsidRDefault="002B6871" w:rsidP="00922C6B">
      <w:pPr>
        <w:pStyle w:val="normal0"/>
        <w:numPr>
          <w:ilvl w:val="0"/>
          <w:numId w:val="9"/>
        </w:numPr>
        <w:jc w:val="both"/>
      </w:pPr>
      <w:r>
        <w:t>Inclut le fichier “V_Acceuil.php” qui contient le code pour la vue d’accueil du site.</w:t>
      </w:r>
    </w:p>
    <w:p w14:paraId="06CCC7DC" w14:textId="175AAC7A" w:rsidR="002B6871" w:rsidRDefault="002B6871" w:rsidP="00922C6B">
      <w:pPr>
        <w:pStyle w:val="normal0"/>
        <w:numPr>
          <w:ilvl w:val="0"/>
          <w:numId w:val="9"/>
        </w:numPr>
        <w:jc w:val="both"/>
      </w:pPr>
      <w:r>
        <w:t>Vérifie si la méthode de requête est POST, ce qui signifie qu’un formulaire a été soumis.</w:t>
      </w:r>
    </w:p>
    <w:p w14:paraId="791BFAE4" w14:textId="519B9E6C" w:rsidR="002B6871" w:rsidRDefault="002B6871" w:rsidP="00922C6B">
      <w:pPr>
        <w:pStyle w:val="normal0"/>
        <w:numPr>
          <w:ilvl w:val="0"/>
          <w:numId w:val="9"/>
        </w:numPr>
        <w:jc w:val="both"/>
      </w:pPr>
      <w:r>
        <w:t>Établit une connexion à une base de données PostgreSQL.</w:t>
      </w:r>
    </w:p>
    <w:p w14:paraId="4174F0F8" w14:textId="7FB8665F" w:rsidR="002B6871" w:rsidRDefault="002B6871" w:rsidP="00922C6B">
      <w:pPr>
        <w:pStyle w:val="normal0"/>
        <w:numPr>
          <w:ilvl w:val="0"/>
          <w:numId w:val="9"/>
        </w:numPr>
        <w:jc w:val="both"/>
      </w:pPr>
      <w:r>
        <w:t>Si une session est en cours et qu’un nom d’utilisateur est défini, le code fait plusieurs choses :</w:t>
      </w:r>
    </w:p>
    <w:p w14:paraId="3E4D228D" w14:textId="3C4389EC" w:rsidR="002B6871" w:rsidRDefault="002B6871" w:rsidP="00922C6B">
      <w:pPr>
        <w:pStyle w:val="normal0"/>
        <w:numPr>
          <w:ilvl w:val="1"/>
          <w:numId w:val="9"/>
        </w:numPr>
        <w:jc w:val="both"/>
      </w:pPr>
      <w:r>
        <w:t>Il récupère l’identifiant de l’utilisateur à partir de la base de données.</w:t>
      </w:r>
    </w:p>
    <w:p w14:paraId="30334780" w14:textId="2A4B9CF7" w:rsidR="002B6871" w:rsidRDefault="002B6871" w:rsidP="00922C6B">
      <w:pPr>
        <w:pStyle w:val="normal0"/>
        <w:numPr>
          <w:ilvl w:val="1"/>
          <w:numId w:val="9"/>
        </w:numPr>
        <w:jc w:val="both"/>
      </w:pPr>
      <w:r>
        <w:t>Il insère un nouveau commentaire dans la base de données.</w:t>
      </w:r>
    </w:p>
    <w:p w14:paraId="3FC5BDEB" w14:textId="5FBCC3A4" w:rsidR="002B6871" w:rsidRDefault="002B6871" w:rsidP="00922C6B">
      <w:pPr>
        <w:pStyle w:val="normal0"/>
        <w:numPr>
          <w:ilvl w:val="0"/>
          <w:numId w:val="9"/>
        </w:numPr>
        <w:jc w:val="both"/>
      </w:pPr>
      <w:r>
        <w:lastRenderedPageBreak/>
        <w:t>Si aucune session n’est en cours, le code affiche un message indiquant à l’utilisateur qu’il doit se connecter.</w:t>
      </w:r>
    </w:p>
    <w:p w14:paraId="67AA4397" w14:textId="77777777" w:rsidR="002B6871" w:rsidRDefault="002B6871" w:rsidP="00922C6B">
      <w:pPr>
        <w:pStyle w:val="normal0"/>
        <w:ind w:left="360"/>
        <w:jc w:val="both"/>
      </w:pPr>
    </w:p>
    <w:p w14:paraId="3D9B72AC" w14:textId="184E6217" w:rsidR="00832287" w:rsidRDefault="00832287" w:rsidP="00922C6B">
      <w:pPr>
        <w:pStyle w:val="1111TITRE"/>
        <w:numPr>
          <w:ilvl w:val="3"/>
          <w:numId w:val="4"/>
        </w:numPr>
        <w:jc w:val="both"/>
      </w:pPr>
      <w:bookmarkStart w:id="21" w:name="_Toc164933474"/>
      <w:r>
        <w:t>La classe C_</w:t>
      </w:r>
      <w:r w:rsidR="002B6871">
        <w:t>Connexion</w:t>
      </w:r>
      <w:bookmarkEnd w:id="21"/>
    </w:p>
    <w:p w14:paraId="4E3E802B" w14:textId="375AF65B" w:rsidR="002B6871" w:rsidRDefault="002B6871" w:rsidP="00922C6B">
      <w:pPr>
        <w:jc w:val="both"/>
      </w:pPr>
      <w:r>
        <w:t xml:space="preserve">La classe C_Connexion vas contenir la vue de la classe Connexion mais elle </w:t>
      </w:r>
      <w:r w:rsidR="000E1FAA">
        <w:t>va</w:t>
      </w:r>
      <w:r>
        <w:t xml:space="preserve"> </w:t>
      </w:r>
      <w:r w:rsidR="00462319">
        <w:t xml:space="preserve">avoir </w:t>
      </w:r>
      <w:r>
        <w:t>toute la logique derrière les interactions que fait l’utilisateur :</w:t>
      </w:r>
    </w:p>
    <w:p w14:paraId="6F08840F" w14:textId="2620C321" w:rsidR="002B6871" w:rsidRDefault="00462319" w:rsidP="00922C6B">
      <w:pPr>
        <w:pStyle w:val="Paragraphedeliste"/>
        <w:numPr>
          <w:ilvl w:val="0"/>
          <w:numId w:val="9"/>
        </w:numPr>
        <w:jc w:val="both"/>
      </w:pPr>
      <w:r>
        <w:t>Inclut le fichier de vue ainsi que le header</w:t>
      </w:r>
    </w:p>
    <w:p w14:paraId="14C8C41A" w14:textId="7242A816" w:rsidR="00462319" w:rsidRDefault="00462319" w:rsidP="00922C6B">
      <w:pPr>
        <w:pStyle w:val="Paragraphedeliste"/>
        <w:numPr>
          <w:ilvl w:val="0"/>
          <w:numId w:val="9"/>
        </w:numPr>
        <w:jc w:val="both"/>
      </w:pPr>
      <w:r>
        <w:t xml:space="preserve">récupère l’adresse </w:t>
      </w:r>
      <w:r w:rsidR="000E1FAA">
        <w:t>électronique</w:t>
      </w:r>
      <w:r>
        <w:t xml:space="preserve"> et le mot de passe du formulaire. Le mot de passe est haché avec MD5 pour des raisons de sécurité.</w:t>
      </w:r>
    </w:p>
    <w:p w14:paraId="7517DE3A" w14:textId="12E1D627" w:rsidR="00462319" w:rsidRDefault="00462319" w:rsidP="00922C6B">
      <w:pPr>
        <w:pStyle w:val="Paragraphedeliste"/>
        <w:numPr>
          <w:ilvl w:val="0"/>
          <w:numId w:val="9"/>
        </w:numPr>
        <w:jc w:val="both"/>
      </w:pPr>
      <w:r>
        <w:t xml:space="preserve">exécute une requête SQL pour sélectionner l’utilisateur correspondant à l’adresse </w:t>
      </w:r>
      <w:r w:rsidR="000E1FAA">
        <w:t>électronique</w:t>
      </w:r>
      <w:r>
        <w:t xml:space="preserve"> et au mot de passe fournis.</w:t>
      </w:r>
    </w:p>
    <w:p w14:paraId="2FB54D89" w14:textId="77777777" w:rsidR="00462319" w:rsidRDefault="00462319" w:rsidP="00922C6B">
      <w:pPr>
        <w:pStyle w:val="Paragraphedeliste"/>
        <w:numPr>
          <w:ilvl w:val="0"/>
          <w:numId w:val="9"/>
        </w:numPr>
        <w:jc w:val="both"/>
      </w:pPr>
      <w:r>
        <w:t>Si un utilisateur correspondant est trouvé (c’est-à-dire si le nombre de lignes retournées par la requête est 1), le code fait plusieurs choses :</w:t>
      </w:r>
    </w:p>
    <w:p w14:paraId="596C3AFD" w14:textId="77777777" w:rsidR="00462319" w:rsidRDefault="00462319" w:rsidP="00922C6B">
      <w:pPr>
        <w:pStyle w:val="Paragraphedeliste"/>
        <w:numPr>
          <w:ilvl w:val="1"/>
          <w:numId w:val="9"/>
        </w:numPr>
        <w:jc w:val="both"/>
      </w:pPr>
      <w:r>
        <w:t>Il récupère les informations de l’utilisateur de la base de données et les stocke dans des variables de session.</w:t>
      </w:r>
    </w:p>
    <w:p w14:paraId="281FDAEC" w14:textId="77777777" w:rsidR="00462319" w:rsidRDefault="00462319" w:rsidP="00922C6B">
      <w:pPr>
        <w:pStyle w:val="Paragraphedeliste"/>
        <w:numPr>
          <w:ilvl w:val="1"/>
          <w:numId w:val="9"/>
        </w:numPr>
        <w:jc w:val="both"/>
      </w:pPr>
      <w:r>
        <w:t>Il redirige l’utilisateur vers la page “Connexion.php”.</w:t>
      </w:r>
    </w:p>
    <w:p w14:paraId="51EA939E" w14:textId="691E4F7F" w:rsidR="00462319" w:rsidRDefault="00462319" w:rsidP="00922C6B">
      <w:pPr>
        <w:pStyle w:val="Paragraphedeliste"/>
        <w:numPr>
          <w:ilvl w:val="0"/>
          <w:numId w:val="9"/>
        </w:numPr>
        <w:jc w:val="both"/>
      </w:pPr>
      <w:r>
        <w:t>Si aucun utilisateur correspondant n’est trouvé, le code affiche un message d’erreur.</w:t>
      </w:r>
    </w:p>
    <w:p w14:paraId="1215C707" w14:textId="77777777" w:rsidR="002B6871" w:rsidRDefault="002B6871" w:rsidP="00922C6B">
      <w:pPr>
        <w:pStyle w:val="normal0"/>
        <w:jc w:val="both"/>
      </w:pPr>
    </w:p>
    <w:p w14:paraId="42B67262" w14:textId="2B5D5C28" w:rsidR="002B6871" w:rsidRDefault="002B6871" w:rsidP="00922C6B">
      <w:pPr>
        <w:pStyle w:val="1111TITRE"/>
        <w:numPr>
          <w:ilvl w:val="3"/>
          <w:numId w:val="4"/>
        </w:numPr>
        <w:jc w:val="both"/>
      </w:pPr>
      <w:bookmarkStart w:id="22" w:name="_Toc164933475"/>
      <w:r>
        <w:t>La classe C_</w:t>
      </w:r>
      <w:r>
        <w:t>Inscription</w:t>
      </w:r>
      <w:bookmarkEnd w:id="22"/>
    </w:p>
    <w:p w14:paraId="66A13ACD" w14:textId="6BA79B88" w:rsidR="00462319" w:rsidRDefault="00462319" w:rsidP="00922C6B">
      <w:pPr>
        <w:jc w:val="both"/>
      </w:pPr>
      <w:r>
        <w:t>La classe C_</w:t>
      </w:r>
      <w:r w:rsidR="00D57201">
        <w:t>Inscription</w:t>
      </w:r>
      <w:r>
        <w:t xml:space="preserve"> vas contenir la vue de la classe </w:t>
      </w:r>
      <w:r w:rsidR="00D57201">
        <w:t>Inscription</w:t>
      </w:r>
      <w:r>
        <w:t xml:space="preserve"> mais elle </w:t>
      </w:r>
      <w:r w:rsidR="000E1FAA">
        <w:t>va</w:t>
      </w:r>
      <w:r>
        <w:t xml:space="preserve"> avoir toute la logique derrière les interactions que fait l’utilisateur :</w:t>
      </w:r>
    </w:p>
    <w:p w14:paraId="37A53C21" w14:textId="5EB53C50" w:rsidR="002B6871" w:rsidRDefault="00554E30" w:rsidP="00922C6B">
      <w:pPr>
        <w:pStyle w:val="normal0"/>
        <w:numPr>
          <w:ilvl w:val="0"/>
          <w:numId w:val="9"/>
        </w:numPr>
        <w:jc w:val="both"/>
      </w:pPr>
      <w:r>
        <w:t xml:space="preserve">Inclut la vue </w:t>
      </w:r>
      <w:r w:rsidR="000E1FAA">
        <w:t>correspondante</w:t>
      </w:r>
    </w:p>
    <w:p w14:paraId="3D04C840" w14:textId="77777777" w:rsidR="00554E30" w:rsidRDefault="00554E30" w:rsidP="00922C6B">
      <w:pPr>
        <w:pStyle w:val="normal0"/>
        <w:numPr>
          <w:ilvl w:val="0"/>
          <w:numId w:val="9"/>
        </w:numPr>
        <w:jc w:val="both"/>
      </w:pPr>
      <w:r>
        <w:t>Vérifie si la méthode de requête est POST, ce qui signifie qu’un formulaire a été soumis.</w:t>
      </w:r>
    </w:p>
    <w:p w14:paraId="7B830395" w14:textId="77777777" w:rsidR="00554E30" w:rsidRDefault="00554E30" w:rsidP="00922C6B">
      <w:pPr>
        <w:pStyle w:val="normal0"/>
        <w:numPr>
          <w:ilvl w:val="0"/>
          <w:numId w:val="9"/>
        </w:numPr>
        <w:jc w:val="both"/>
      </w:pPr>
      <w:r>
        <w:t>Si c’est le cas, le code fait plusieurs choses :</w:t>
      </w:r>
    </w:p>
    <w:p w14:paraId="6C2D5E24" w14:textId="77777777" w:rsidR="00554E30" w:rsidRDefault="00554E30" w:rsidP="00922C6B">
      <w:pPr>
        <w:pStyle w:val="normal0"/>
        <w:numPr>
          <w:ilvl w:val="1"/>
          <w:numId w:val="9"/>
        </w:numPr>
        <w:jc w:val="both"/>
      </w:pPr>
      <w:r>
        <w:t>Établit une connexion à une base de données PostgreSQL.</w:t>
      </w:r>
    </w:p>
    <w:p w14:paraId="23818464" w14:textId="77777777" w:rsidR="00554E30" w:rsidRDefault="00554E30" w:rsidP="00922C6B">
      <w:pPr>
        <w:pStyle w:val="normal0"/>
        <w:numPr>
          <w:ilvl w:val="1"/>
          <w:numId w:val="9"/>
        </w:numPr>
        <w:jc w:val="both"/>
      </w:pPr>
      <w:r>
        <w:t>Récupère les informations du formulaire d’inscription.</w:t>
      </w:r>
    </w:p>
    <w:p w14:paraId="3AC0A6CD" w14:textId="77777777" w:rsidR="00554E30" w:rsidRDefault="00554E30" w:rsidP="00922C6B">
      <w:pPr>
        <w:pStyle w:val="normal0"/>
        <w:numPr>
          <w:ilvl w:val="1"/>
          <w:numId w:val="9"/>
        </w:numPr>
        <w:jc w:val="both"/>
      </w:pPr>
      <w:r>
        <w:t>Si une image a été téléchargée, le code la déplace dans un répertoire spécifique et enregistre le chemin de l’image.</w:t>
      </w:r>
    </w:p>
    <w:p w14:paraId="0BCBE257" w14:textId="77777777" w:rsidR="00554E30" w:rsidRDefault="00554E30" w:rsidP="00922C6B">
      <w:pPr>
        <w:pStyle w:val="normal0"/>
        <w:numPr>
          <w:ilvl w:val="1"/>
          <w:numId w:val="9"/>
        </w:numPr>
        <w:jc w:val="both"/>
      </w:pPr>
      <w:r>
        <w:t>Crée un nouvel objet User avec les informations du formulaire et l’image téléchargée.</w:t>
      </w:r>
    </w:p>
    <w:p w14:paraId="27B6CB3F" w14:textId="77777777" w:rsidR="00554E30" w:rsidRDefault="00554E30" w:rsidP="00922C6B">
      <w:pPr>
        <w:pStyle w:val="normal0"/>
        <w:numPr>
          <w:ilvl w:val="1"/>
          <w:numId w:val="9"/>
        </w:numPr>
        <w:jc w:val="both"/>
      </w:pPr>
      <w:r>
        <w:t>Envoie l’objet User à la base de données.</w:t>
      </w:r>
    </w:p>
    <w:p w14:paraId="2A9FE6BC" w14:textId="77777777" w:rsidR="00554E30" w:rsidRDefault="00554E30" w:rsidP="00922C6B">
      <w:pPr>
        <w:pStyle w:val="normal0"/>
        <w:numPr>
          <w:ilvl w:val="1"/>
          <w:numId w:val="9"/>
        </w:numPr>
        <w:jc w:val="both"/>
      </w:pPr>
      <w:r>
        <w:t>Affiche un message indiquant que la création du compte a réussi.</w:t>
      </w:r>
    </w:p>
    <w:p w14:paraId="2A645A85" w14:textId="536392A3" w:rsidR="00554E30" w:rsidRDefault="00554E30" w:rsidP="00922C6B">
      <w:pPr>
        <w:pStyle w:val="normal0"/>
        <w:numPr>
          <w:ilvl w:val="0"/>
          <w:numId w:val="9"/>
        </w:numPr>
        <w:jc w:val="both"/>
      </w:pPr>
      <w:r>
        <w:t>Si la méthode de requête n’est pas POST, le code inclut le fichier “V_inscription.php” qui contient probablement le code pour la vue de la page d’inscription.</w:t>
      </w:r>
    </w:p>
    <w:p w14:paraId="35BD2547" w14:textId="052A3E7C" w:rsidR="00832287" w:rsidRDefault="002B6871" w:rsidP="00922C6B">
      <w:pPr>
        <w:pStyle w:val="1111TITRE"/>
        <w:numPr>
          <w:ilvl w:val="3"/>
          <w:numId w:val="4"/>
        </w:numPr>
        <w:jc w:val="both"/>
      </w:pPr>
      <w:bookmarkStart w:id="23" w:name="_Toc164933476"/>
      <w:r>
        <w:t>La classe C_Liste_Club</w:t>
      </w:r>
      <w:bookmarkEnd w:id="23"/>
    </w:p>
    <w:p w14:paraId="56F13D17" w14:textId="1085CA1C" w:rsidR="00554E30" w:rsidRDefault="00554E30" w:rsidP="00922C6B">
      <w:pPr>
        <w:pStyle w:val="normal0"/>
        <w:jc w:val="both"/>
      </w:pPr>
      <w:r>
        <w:lastRenderedPageBreak/>
        <w:t>La classe C_</w:t>
      </w:r>
      <w:r w:rsidR="003D42ED">
        <w:t>Liste_Club</w:t>
      </w:r>
      <w:r>
        <w:t xml:space="preserve"> vas contenir la vue de la classe </w:t>
      </w:r>
      <w:r w:rsidR="00397BF0">
        <w:t>ListeClub</w:t>
      </w:r>
      <w:r>
        <w:t xml:space="preserve"> mais elle </w:t>
      </w:r>
      <w:r w:rsidR="000E1FAA">
        <w:t>va</w:t>
      </w:r>
      <w:r>
        <w:t xml:space="preserve"> avoir toute la logique derrière les interactions que fait l’utilisateur :</w:t>
      </w:r>
    </w:p>
    <w:p w14:paraId="08B1CC21" w14:textId="3B0CE305" w:rsidR="00397BF0" w:rsidRDefault="00397BF0" w:rsidP="00922C6B">
      <w:pPr>
        <w:pStyle w:val="normal0"/>
        <w:numPr>
          <w:ilvl w:val="0"/>
          <w:numId w:val="9"/>
        </w:numPr>
        <w:jc w:val="both"/>
      </w:pPr>
      <w:r>
        <w:t>Inclus la vue correspondante ainsi que le header pour permettre a l’utilisateur de naviguer entre les pages</w:t>
      </w:r>
    </w:p>
    <w:p w14:paraId="27F0C1B1" w14:textId="1C98E0C0" w:rsidR="00397BF0" w:rsidRDefault="00397BF0" w:rsidP="00922C6B">
      <w:pPr>
        <w:pStyle w:val="Paragraphedeliste"/>
        <w:numPr>
          <w:ilvl w:val="0"/>
          <w:numId w:val="9"/>
        </w:numPr>
        <w:jc w:val="both"/>
      </w:pPr>
      <w:r>
        <w:t>Établit une connexion à une base de données PostgreSQL.</w:t>
      </w:r>
    </w:p>
    <w:p w14:paraId="5A436383" w14:textId="72A7C9EE" w:rsidR="00397BF0" w:rsidRDefault="00397BF0" w:rsidP="00922C6B">
      <w:pPr>
        <w:pStyle w:val="Paragraphedeliste"/>
        <w:numPr>
          <w:ilvl w:val="0"/>
          <w:numId w:val="9"/>
        </w:numPr>
        <w:jc w:val="both"/>
      </w:pPr>
      <w:r>
        <w:t>Crée un nouvel objet GestionClub</w:t>
      </w:r>
      <w:r>
        <w:t xml:space="preserve"> est </w:t>
      </w:r>
      <w:r>
        <w:t>utilisé pour gérer les opérations liées aux clubs.</w:t>
      </w:r>
    </w:p>
    <w:p w14:paraId="664D8BFA" w14:textId="068BC70C" w:rsidR="00397BF0" w:rsidRDefault="00397BF0" w:rsidP="00922C6B">
      <w:pPr>
        <w:pStyle w:val="Paragraphedeliste"/>
        <w:numPr>
          <w:ilvl w:val="1"/>
          <w:numId w:val="9"/>
        </w:numPr>
        <w:jc w:val="both"/>
      </w:pPr>
      <w:r>
        <w:t>Appelle la méthode getLIsteClub() de l’objet GestionClub pour obtenir une liste de clubs.</w:t>
      </w:r>
    </w:p>
    <w:p w14:paraId="40ABC0E3" w14:textId="74085D3B" w:rsidR="002B6871" w:rsidRDefault="00397BF0" w:rsidP="00922C6B">
      <w:pPr>
        <w:pStyle w:val="normal0"/>
        <w:jc w:val="both"/>
      </w:pPr>
      <w:r>
        <w:t xml:space="preserve">Cette page ne contient pas énormément de code mais permet simplement de montrer a l’utilisateur les clubs existant avec </w:t>
      </w:r>
      <w:r w:rsidR="000E1FAA">
        <w:t>leurs championnats</w:t>
      </w:r>
      <w:r>
        <w:t>.</w:t>
      </w:r>
    </w:p>
    <w:p w14:paraId="422CE892" w14:textId="34BF2797" w:rsidR="00B05A0B" w:rsidRDefault="00B05A0B" w:rsidP="00922C6B">
      <w:pPr>
        <w:pStyle w:val="111TITRE"/>
        <w:numPr>
          <w:ilvl w:val="2"/>
          <w:numId w:val="4"/>
        </w:numPr>
        <w:jc w:val="both"/>
      </w:pPr>
      <w:bookmarkStart w:id="24" w:name="_Toc164933477"/>
      <w:r>
        <w:t>Details du dossier script</w:t>
      </w:r>
      <w:bookmarkEnd w:id="24"/>
    </w:p>
    <w:p w14:paraId="245E9450" w14:textId="5A271FBC" w:rsidR="002B6871" w:rsidRDefault="002B6871" w:rsidP="00922C6B">
      <w:pPr>
        <w:pStyle w:val="normal0"/>
        <w:jc w:val="both"/>
      </w:pPr>
      <w:r>
        <w:t xml:space="preserve">Le dossier script contient un fichier script.js qui lui vas contenir du code javascript que le code du site </w:t>
      </w:r>
      <w:r w:rsidR="000E1FAA">
        <w:t>va</w:t>
      </w:r>
      <w:r>
        <w:t xml:space="preserve"> interroger.</w:t>
      </w:r>
    </w:p>
    <w:p w14:paraId="54090629" w14:textId="60291F54" w:rsidR="002B6871" w:rsidRDefault="002B6871" w:rsidP="00922C6B">
      <w:pPr>
        <w:pStyle w:val="normal0"/>
        <w:jc w:val="both"/>
      </w:pPr>
      <w:r w:rsidRPr="002B6871">
        <w:t>JavaScript est un langage de programmation de scripts principalement employé dans les pages web interactives et à ce titre est une partie essentielle des applications web.</w:t>
      </w:r>
      <w:r>
        <w:t xml:space="preserve"> Ce </w:t>
      </w:r>
      <w:r w:rsidR="000E1FAA">
        <w:t>langage</w:t>
      </w:r>
      <w:r>
        <w:t xml:space="preserve"> permet de rendre vivant les pages et de les rendre dynamique et agréable pour l’utilisateur.</w:t>
      </w:r>
    </w:p>
    <w:p w14:paraId="398B3679" w14:textId="08BEF07A" w:rsidR="00D57201" w:rsidRDefault="00D57201" w:rsidP="00922C6B">
      <w:pPr>
        <w:pStyle w:val="normal0"/>
        <w:jc w:val="both"/>
      </w:pPr>
      <w:r>
        <w:t>Le fichier comporte 5 classes.</w:t>
      </w:r>
    </w:p>
    <w:p w14:paraId="201C3EFB" w14:textId="3BE88B39" w:rsidR="00D57201" w:rsidRDefault="00D57201" w:rsidP="00922C6B">
      <w:pPr>
        <w:pStyle w:val="1111TITRE"/>
        <w:numPr>
          <w:ilvl w:val="3"/>
          <w:numId w:val="4"/>
        </w:numPr>
        <w:jc w:val="both"/>
      </w:pPr>
      <w:bookmarkStart w:id="25" w:name="_Toc164933478"/>
      <w:r>
        <w:t>La classe checked_form</w:t>
      </w:r>
      <w:bookmarkEnd w:id="25"/>
    </w:p>
    <w:p w14:paraId="6331DBAD" w14:textId="4887D3F3" w:rsidR="00D57201" w:rsidRDefault="00D57201" w:rsidP="00922C6B">
      <w:pPr>
        <w:pStyle w:val="normal0"/>
        <w:jc w:val="both"/>
      </w:pPr>
      <w:r w:rsidRPr="00D57201">
        <w:drawing>
          <wp:inline distT="0" distB="0" distL="0" distR="0" wp14:anchorId="27EC1493" wp14:editId="3EA12EA9">
            <wp:extent cx="5760720" cy="15640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564005"/>
                    </a:xfrm>
                    <a:prstGeom prst="rect">
                      <a:avLst/>
                    </a:prstGeom>
                  </pic:spPr>
                </pic:pic>
              </a:graphicData>
            </a:graphic>
          </wp:inline>
        </w:drawing>
      </w:r>
    </w:p>
    <w:p w14:paraId="1DDAE0DB" w14:textId="2BC68532" w:rsidR="00D57201" w:rsidRDefault="00D57201" w:rsidP="00922C6B">
      <w:pPr>
        <w:pStyle w:val="normal0"/>
        <w:jc w:val="both"/>
      </w:pPr>
      <w:r w:rsidRPr="00D57201">
        <w:t>Cette fonction est appelée lors de la soumission du formulaire. Elle vérifie si les mots de passe correspondent, si le mot de passe est fort et si tous les champs nécessaires sont remplis en utilisant les fonctions same_password(), validate() et before_submit(). Si toutes ces conditions sont remplies, le formulaire est soumis. Sinon, un message d’erreur est affiché et la soumission du formulaire est empêchée.</w:t>
      </w:r>
    </w:p>
    <w:p w14:paraId="362073D5" w14:textId="79F0924C" w:rsidR="00D57201" w:rsidRDefault="00D57201" w:rsidP="00922C6B">
      <w:pPr>
        <w:pStyle w:val="1111TITRE"/>
        <w:numPr>
          <w:ilvl w:val="3"/>
          <w:numId w:val="4"/>
        </w:numPr>
        <w:jc w:val="both"/>
      </w:pPr>
      <w:bookmarkStart w:id="26" w:name="_Toc164933479"/>
      <w:r>
        <w:t>La classe validate</w:t>
      </w:r>
      <w:bookmarkEnd w:id="26"/>
    </w:p>
    <w:p w14:paraId="336393B1" w14:textId="77830DF7" w:rsidR="00D57201" w:rsidRDefault="00D57201" w:rsidP="00922C6B">
      <w:pPr>
        <w:pStyle w:val="normal0"/>
        <w:jc w:val="both"/>
      </w:pPr>
      <w:r w:rsidRPr="00D57201">
        <w:lastRenderedPageBreak/>
        <w:drawing>
          <wp:inline distT="0" distB="0" distL="0" distR="0" wp14:anchorId="79BBBBA8" wp14:editId="321B10D8">
            <wp:extent cx="4286848" cy="310558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6848" cy="3105583"/>
                    </a:xfrm>
                    <a:prstGeom prst="rect">
                      <a:avLst/>
                    </a:prstGeom>
                  </pic:spPr>
                </pic:pic>
              </a:graphicData>
            </a:graphic>
          </wp:inline>
        </w:drawing>
      </w:r>
    </w:p>
    <w:p w14:paraId="1D296439" w14:textId="5363B6AB" w:rsidR="00D57201" w:rsidRDefault="00D57201" w:rsidP="00922C6B">
      <w:pPr>
        <w:pStyle w:val="normal0"/>
        <w:jc w:val="both"/>
      </w:pPr>
      <w:r w:rsidRPr="00D57201">
        <w:t>Cette fonction vérifie la force du mot de passe. Elle vérifie si le mot de passe contient au moins un chiffre, une lettre majuscule, une lettre minuscule, un caractère spécial et s’il a une longueur d’au moins 12 caractères. Si le mot de passe est fort, un message vert est affiché et la fonction retourne true. Sinon, un message rouge est affiché et la fonction retourne false.</w:t>
      </w:r>
    </w:p>
    <w:p w14:paraId="1C19D425" w14:textId="6D6F3E7A" w:rsidR="00D57201" w:rsidRDefault="00D57201" w:rsidP="00922C6B">
      <w:pPr>
        <w:pStyle w:val="1111TITRE"/>
        <w:numPr>
          <w:ilvl w:val="3"/>
          <w:numId w:val="4"/>
        </w:numPr>
        <w:jc w:val="both"/>
      </w:pPr>
      <w:bookmarkStart w:id="27" w:name="_Toc164933480"/>
      <w:r>
        <w:t>La classe same_password</w:t>
      </w:r>
      <w:bookmarkEnd w:id="27"/>
    </w:p>
    <w:p w14:paraId="73EE0478" w14:textId="7D3F33AE" w:rsidR="00D57201" w:rsidRDefault="00D57201" w:rsidP="00922C6B">
      <w:pPr>
        <w:pStyle w:val="normal0"/>
        <w:jc w:val="both"/>
      </w:pPr>
      <w:r w:rsidRPr="00D57201">
        <w:drawing>
          <wp:inline distT="0" distB="0" distL="0" distR="0" wp14:anchorId="7CAEA2F4" wp14:editId="52AE5783">
            <wp:extent cx="4839375" cy="344853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9375" cy="3448531"/>
                    </a:xfrm>
                    <a:prstGeom prst="rect">
                      <a:avLst/>
                    </a:prstGeom>
                  </pic:spPr>
                </pic:pic>
              </a:graphicData>
            </a:graphic>
          </wp:inline>
        </w:drawing>
      </w:r>
    </w:p>
    <w:p w14:paraId="5FBCC980" w14:textId="53620F33" w:rsidR="00D57201" w:rsidRDefault="00D57201" w:rsidP="00922C6B">
      <w:pPr>
        <w:pStyle w:val="normal0"/>
        <w:jc w:val="both"/>
      </w:pPr>
      <w:r w:rsidRPr="00D57201">
        <w:t>Cette fonction vérifie si le mot de passe et la confirmation du mot de passe correspondent. Si c’est le cas, un message “correct” est affiché et la fonction retourne true. Sinon, un message d’erreur est affiché et la fonction retourne false.</w:t>
      </w:r>
    </w:p>
    <w:p w14:paraId="159985F1" w14:textId="6540D2DE" w:rsidR="00D57201" w:rsidRDefault="00D57201" w:rsidP="00922C6B">
      <w:pPr>
        <w:pStyle w:val="1111TITRE"/>
        <w:numPr>
          <w:ilvl w:val="3"/>
          <w:numId w:val="4"/>
        </w:numPr>
        <w:jc w:val="both"/>
      </w:pPr>
      <w:bookmarkStart w:id="28" w:name="_Toc164933481"/>
      <w:r>
        <w:t>La classe before_submit</w:t>
      </w:r>
      <w:bookmarkEnd w:id="28"/>
    </w:p>
    <w:p w14:paraId="4A1EEFDF" w14:textId="575DC189" w:rsidR="00D57201" w:rsidRDefault="00D57201" w:rsidP="00922C6B">
      <w:pPr>
        <w:pStyle w:val="normal0"/>
        <w:jc w:val="both"/>
      </w:pPr>
      <w:r w:rsidRPr="00D57201">
        <w:lastRenderedPageBreak/>
        <w:drawing>
          <wp:inline distT="0" distB="0" distL="0" distR="0" wp14:anchorId="42D6849A" wp14:editId="5225BD93">
            <wp:extent cx="5760720" cy="2033270"/>
            <wp:effectExtent l="0" t="0" r="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033270"/>
                    </a:xfrm>
                    <a:prstGeom prst="rect">
                      <a:avLst/>
                    </a:prstGeom>
                  </pic:spPr>
                </pic:pic>
              </a:graphicData>
            </a:graphic>
          </wp:inline>
        </w:drawing>
      </w:r>
    </w:p>
    <w:p w14:paraId="02E66AF7" w14:textId="01C5C184" w:rsidR="00D57201" w:rsidRDefault="00D57201" w:rsidP="00922C6B">
      <w:pPr>
        <w:pStyle w:val="normal0"/>
        <w:jc w:val="both"/>
      </w:pPr>
      <w:r w:rsidRPr="00D57201">
        <w:t xml:space="preserve">Cette fonction vérifie si tous les champs nécessaires sont remplis et si l’adresse </w:t>
      </w:r>
      <w:r w:rsidR="000E1FAA" w:rsidRPr="00D57201">
        <w:t>électronique</w:t>
      </w:r>
      <w:r w:rsidRPr="00D57201">
        <w:t xml:space="preserve"> contient un “@”. Si c’est le cas, la fonction retourne true. Sinon, elle retourne false.</w:t>
      </w:r>
    </w:p>
    <w:p w14:paraId="24839637" w14:textId="06F38EF9" w:rsidR="00D57201" w:rsidRDefault="00D57201" w:rsidP="00922C6B">
      <w:pPr>
        <w:pStyle w:val="1111TITRE"/>
        <w:numPr>
          <w:ilvl w:val="3"/>
          <w:numId w:val="4"/>
        </w:numPr>
        <w:jc w:val="both"/>
      </w:pPr>
      <w:bookmarkStart w:id="29" w:name="_Toc164933482"/>
      <w:r>
        <w:t>La classe selectALLClubs</w:t>
      </w:r>
      <w:bookmarkEnd w:id="29"/>
    </w:p>
    <w:p w14:paraId="34F01F6D" w14:textId="61B21D05" w:rsidR="00D57201" w:rsidRDefault="00D57201" w:rsidP="00922C6B">
      <w:pPr>
        <w:pStyle w:val="normal0"/>
        <w:jc w:val="both"/>
      </w:pPr>
      <w:r w:rsidRPr="00D57201">
        <w:drawing>
          <wp:inline distT="0" distB="0" distL="0" distR="0" wp14:anchorId="091041E7" wp14:editId="4FBD02C6">
            <wp:extent cx="5439534" cy="14670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39534" cy="1467055"/>
                    </a:xfrm>
                    <a:prstGeom prst="rect">
                      <a:avLst/>
                    </a:prstGeom>
                  </pic:spPr>
                </pic:pic>
              </a:graphicData>
            </a:graphic>
          </wp:inline>
        </w:drawing>
      </w:r>
    </w:p>
    <w:p w14:paraId="48C09E0E" w14:textId="1FE52604" w:rsidR="00D57201" w:rsidRDefault="00D57201" w:rsidP="00922C6B">
      <w:pPr>
        <w:pStyle w:val="normal0"/>
        <w:jc w:val="both"/>
      </w:pPr>
      <w:r w:rsidRPr="00D57201">
        <w:t>Cette fonction est utilisée pour cocher ou décocher toutes les cases de sélection des clubs. Si la case “Sélectionner tout” est cochée, toutes les cases individuelles sont cochées. Si la case “Sélectionner tout” est décochée, toutes les cases individuelles sont décochées.</w:t>
      </w:r>
    </w:p>
    <w:p w14:paraId="3154EEA1" w14:textId="23892545" w:rsidR="00B05A0B" w:rsidRDefault="00B05A0B" w:rsidP="00922C6B">
      <w:pPr>
        <w:pStyle w:val="111TITRE"/>
        <w:numPr>
          <w:ilvl w:val="2"/>
          <w:numId w:val="4"/>
        </w:numPr>
        <w:jc w:val="both"/>
      </w:pPr>
      <w:bookmarkStart w:id="30" w:name="_Toc164933483"/>
      <w:r>
        <w:t>Détails du dossier img</w:t>
      </w:r>
      <w:bookmarkEnd w:id="30"/>
    </w:p>
    <w:p w14:paraId="5F678A9A" w14:textId="6184C4B5" w:rsidR="007022A7" w:rsidRDefault="007022A7" w:rsidP="00922C6B">
      <w:pPr>
        <w:pStyle w:val="normal0"/>
        <w:jc w:val="both"/>
      </w:pPr>
      <w:r>
        <w:t xml:space="preserve">Le dossier img contient </w:t>
      </w:r>
      <w:r w:rsidR="000E1FAA">
        <w:t>toutes les photos</w:t>
      </w:r>
      <w:r>
        <w:t xml:space="preserve"> de profil des utilisateurs avec pour nom </w:t>
      </w:r>
      <w:r w:rsidR="000E1FAA">
        <w:t>à</w:t>
      </w:r>
      <w:r>
        <w:t xml:space="preserve"> chaque fois :</w:t>
      </w:r>
    </w:p>
    <w:p w14:paraId="4CE316FD" w14:textId="786C3FD7" w:rsidR="007022A7" w:rsidRDefault="007022A7" w:rsidP="00922C6B">
      <w:pPr>
        <w:pStyle w:val="normal0"/>
        <w:jc w:val="both"/>
      </w:pPr>
      <w:r w:rsidRPr="007022A7">
        <w:rPr>
          <w:i/>
          <w:iCs/>
        </w:rPr>
        <w:t>Nomutilisateur</w:t>
      </w:r>
      <w:r>
        <w:t>_</w:t>
      </w:r>
      <w:r w:rsidRPr="007022A7">
        <w:rPr>
          <w:i/>
          <w:iCs/>
        </w:rPr>
        <w:t>prenomutilisateur</w:t>
      </w:r>
      <w:r>
        <w:t>_</w:t>
      </w:r>
      <w:r w:rsidRPr="007022A7">
        <w:rPr>
          <w:i/>
          <w:iCs/>
        </w:rPr>
        <w:t>nomdelimageimporter</w:t>
      </w:r>
      <w:r>
        <w:t>.jpg</w:t>
      </w:r>
    </w:p>
    <w:p w14:paraId="4019F408" w14:textId="03164D2E" w:rsidR="00B05A0B" w:rsidRDefault="00B05A0B" w:rsidP="00922C6B">
      <w:pPr>
        <w:pStyle w:val="111TITRE"/>
        <w:numPr>
          <w:ilvl w:val="2"/>
          <w:numId w:val="4"/>
        </w:numPr>
        <w:jc w:val="both"/>
      </w:pPr>
      <w:bookmarkStart w:id="31" w:name="_Toc164933484"/>
      <w:r>
        <w:t>Détails du dossier Css</w:t>
      </w:r>
      <w:bookmarkEnd w:id="31"/>
    </w:p>
    <w:p w14:paraId="7EBBC82E" w14:textId="483A8ABD" w:rsidR="0001001E" w:rsidRDefault="00397BF0" w:rsidP="00922C6B">
      <w:pPr>
        <w:pStyle w:val="normal0"/>
        <w:jc w:val="both"/>
      </w:pPr>
      <w:r>
        <w:t xml:space="preserve">Le Css </w:t>
      </w:r>
      <w:r w:rsidR="005F2095">
        <w:t xml:space="preserve">est utilisé en Web pour uniquement faire du visuel, </w:t>
      </w:r>
      <w:r w:rsidR="000E1FAA">
        <w:t>Frontend</w:t>
      </w:r>
      <w:r w:rsidR="005F2095">
        <w:t xml:space="preserve">, ce </w:t>
      </w:r>
      <w:r w:rsidR="000E1FAA">
        <w:t>langage</w:t>
      </w:r>
      <w:r w:rsidR="005F2095">
        <w:t xml:space="preserve"> nous permet de mettre des couleurs sur les pages, gérer les positions des paragraphes, gérer le responsives.</w:t>
      </w:r>
    </w:p>
    <w:p w14:paraId="73B75918" w14:textId="22279A44" w:rsidR="005F2095" w:rsidRDefault="005F2095" w:rsidP="00922C6B">
      <w:pPr>
        <w:pStyle w:val="normal0"/>
        <w:jc w:val="both"/>
      </w:pPr>
      <w:r>
        <w:t>Il est la pour rendre agréable la visite du site web pour l’</w:t>
      </w:r>
      <w:r w:rsidR="000E1FAA">
        <w:t>utilisateur</w:t>
      </w:r>
      <w:r>
        <w:t>.</w:t>
      </w:r>
    </w:p>
    <w:p w14:paraId="346C9F22" w14:textId="77777777" w:rsidR="00E17EBF" w:rsidRDefault="00E17EBF" w:rsidP="00922C6B">
      <w:pPr>
        <w:pStyle w:val="Paragraphedeliste"/>
        <w:jc w:val="both"/>
      </w:pPr>
    </w:p>
    <w:p w14:paraId="62D5D9DC" w14:textId="109E8965" w:rsidR="0001001E" w:rsidRDefault="0001001E" w:rsidP="00922C6B">
      <w:pPr>
        <w:pStyle w:val="1TITRE"/>
        <w:numPr>
          <w:ilvl w:val="0"/>
          <w:numId w:val="4"/>
        </w:numPr>
        <w:jc w:val="both"/>
      </w:pPr>
      <w:bookmarkStart w:id="32" w:name="_Toc164933485"/>
      <w:r>
        <w:t>Fonctionnement du site web</w:t>
      </w:r>
      <w:bookmarkEnd w:id="32"/>
    </w:p>
    <w:p w14:paraId="2D099746" w14:textId="4BEF782F" w:rsidR="003D7CFD" w:rsidRDefault="003D7CFD" w:rsidP="00922C6B">
      <w:pPr>
        <w:pStyle w:val="normal0"/>
        <w:jc w:val="both"/>
      </w:pPr>
      <w:r>
        <w:t>Pour généraliser le Site web voici un résumé de toutes les fonctionnalités que nous offre le site web :</w:t>
      </w:r>
    </w:p>
    <w:p w14:paraId="7BE1DFA4" w14:textId="57954B30" w:rsidR="003D7CFD" w:rsidRDefault="003D7CFD" w:rsidP="00922C6B">
      <w:pPr>
        <w:pStyle w:val="normal0"/>
        <w:jc w:val="both"/>
      </w:pPr>
      <w:r>
        <w:t xml:space="preserve">Lorsqu’un utilisateur visite le site, il peut s’inscrire en fournissant des informations telles que son nom, son prénom, son adresse </w:t>
      </w:r>
      <w:r w:rsidR="000E1FAA">
        <w:t>électronique</w:t>
      </w:r>
      <w:r>
        <w:t xml:space="preserve">, son mot de passe, son sexe, son club préféré et </w:t>
      </w:r>
      <w:r>
        <w:lastRenderedPageBreak/>
        <w:t>une image de profil. Ces informations sont stockées dans un objet User et envoyées à la base de données.</w:t>
      </w:r>
    </w:p>
    <w:p w14:paraId="746753EA" w14:textId="3EFCD9A2" w:rsidR="003D7CFD" w:rsidRDefault="003D7CFD" w:rsidP="00922C6B">
      <w:pPr>
        <w:pStyle w:val="normal0"/>
        <w:jc w:val="both"/>
      </w:pPr>
      <w:r>
        <w:t>Une fois inscrit, l’utilisateur peut se connecter. Le site vérifie les informations de connexion en les comparant aux données stockées dans la base de données. Si les informations sont correctes, l’utilisateur est connecté et une session est créée.</w:t>
      </w:r>
    </w:p>
    <w:p w14:paraId="3CE2927E" w14:textId="3B0B1C43" w:rsidR="003D7CFD" w:rsidRDefault="003D7CFD" w:rsidP="00922C6B">
      <w:pPr>
        <w:pStyle w:val="normal0"/>
        <w:jc w:val="both"/>
      </w:pPr>
      <w:r>
        <w:t>Le site propose également une liste de clubs que l’utilisateur peut consulter. Chaque club est représenté par un objet Club, qui contient des informations telles que l’identifiant du club, le nom du club et la ligue du club.</w:t>
      </w:r>
    </w:p>
    <w:p w14:paraId="764226C2" w14:textId="7C3ED5AC" w:rsidR="0001001E" w:rsidRDefault="0001001E" w:rsidP="00922C6B">
      <w:pPr>
        <w:pStyle w:val="1TITRE"/>
        <w:numPr>
          <w:ilvl w:val="0"/>
          <w:numId w:val="4"/>
        </w:numPr>
        <w:jc w:val="both"/>
      </w:pPr>
      <w:bookmarkStart w:id="33" w:name="_Toc164933486"/>
      <w:r>
        <w:t>Contact</w:t>
      </w:r>
      <w:bookmarkEnd w:id="33"/>
    </w:p>
    <w:p w14:paraId="44B0F8A5" w14:textId="3571CBC5" w:rsidR="0001001E" w:rsidRDefault="005F2095" w:rsidP="00922C6B">
      <w:pPr>
        <w:pStyle w:val="normal0"/>
        <w:jc w:val="both"/>
      </w:pPr>
      <w:r>
        <w:t>Si vous souhaitez me contacter :</w:t>
      </w:r>
    </w:p>
    <w:p w14:paraId="4D51D1CA" w14:textId="49A6B383" w:rsidR="005F2095" w:rsidRDefault="005F2095" w:rsidP="00922C6B">
      <w:pPr>
        <w:pStyle w:val="normal0"/>
        <w:jc w:val="both"/>
      </w:pPr>
      <w:r>
        <w:t xml:space="preserve">Adresse </w:t>
      </w:r>
      <w:r w:rsidR="000E1FAA">
        <w:t>électronique</w:t>
      </w:r>
      <w:r>
        <w:t xml:space="preserve"> : </w:t>
      </w:r>
      <w:hyperlink r:id="rId20" w:history="1">
        <w:r w:rsidRPr="00AB4354">
          <w:rPr>
            <w:rStyle w:val="Lienhypertexte"/>
          </w:rPr>
          <w:t>Paulberne@gmail.com</w:t>
        </w:r>
      </w:hyperlink>
    </w:p>
    <w:p w14:paraId="22D085DB" w14:textId="15A54269" w:rsidR="005F2095" w:rsidRDefault="005F2095" w:rsidP="00922C6B">
      <w:pPr>
        <w:pStyle w:val="normal0"/>
        <w:jc w:val="both"/>
      </w:pPr>
      <w:r>
        <w:t>Numéro de téléphone : 07 83 51 97 15</w:t>
      </w:r>
    </w:p>
    <w:p w14:paraId="75E03FD6" w14:textId="39865B08" w:rsidR="005F2095" w:rsidRDefault="005F2095" w:rsidP="00922C6B">
      <w:pPr>
        <w:pStyle w:val="normal0"/>
        <w:jc w:val="both"/>
      </w:pPr>
      <w:r>
        <w:t xml:space="preserve">Ou via </w:t>
      </w:r>
      <w:r w:rsidR="000E1FAA">
        <w:t>LinkedIn</w:t>
      </w:r>
      <w:r>
        <w:t xml:space="preserve"> : </w:t>
      </w:r>
      <w:hyperlink r:id="rId21" w:history="1">
        <w:r w:rsidRPr="00AB4354">
          <w:rPr>
            <w:rStyle w:val="Lienhypertexte"/>
          </w:rPr>
          <w:t>https://www.linkedin.com/in/paul-berne/</w:t>
        </w:r>
      </w:hyperlink>
    </w:p>
    <w:p w14:paraId="6929164F" w14:textId="77777777" w:rsidR="005F2095" w:rsidRDefault="005F2095" w:rsidP="00922C6B">
      <w:pPr>
        <w:pStyle w:val="normal0"/>
        <w:jc w:val="both"/>
      </w:pPr>
    </w:p>
    <w:p w14:paraId="16CCAA61" w14:textId="6DD0139F" w:rsidR="0001001E" w:rsidRPr="0001001E" w:rsidRDefault="0001001E" w:rsidP="00922C6B">
      <w:pPr>
        <w:pStyle w:val="1TITRE"/>
        <w:numPr>
          <w:ilvl w:val="0"/>
          <w:numId w:val="4"/>
        </w:numPr>
        <w:jc w:val="both"/>
      </w:pPr>
      <w:bookmarkStart w:id="34" w:name="_Toc164933487"/>
      <w:r>
        <w:t>Conclusion</w:t>
      </w:r>
      <w:bookmarkEnd w:id="34"/>
    </w:p>
    <w:p w14:paraId="7177683C" w14:textId="59159A6A" w:rsidR="00EF54AA" w:rsidRDefault="00514FB6" w:rsidP="00514FB6">
      <w:pPr>
        <w:pStyle w:val="normal0"/>
        <w:rPr>
          <w:noProof/>
        </w:rPr>
      </w:pPr>
      <w:r>
        <w:rPr>
          <w:noProof/>
        </w:rPr>
        <w:t>Ce projet m’a permis d’approfondir mes connaissances en termes de Web car j’ai pu exploiter un grande partie des fonctionnalités qui s’offre a moi dans ce domaine.</w:t>
      </w:r>
    </w:p>
    <w:p w14:paraId="2CD1B039" w14:textId="3C80B388" w:rsidR="00514FB6" w:rsidRDefault="00514FB6" w:rsidP="00514FB6">
      <w:pPr>
        <w:pStyle w:val="normal0"/>
        <w:rPr>
          <w:noProof/>
        </w:rPr>
      </w:pPr>
      <w:r>
        <w:rPr>
          <w:noProof/>
        </w:rPr>
        <w:t>J’ai pu intéragir avec une base de donnée, mettre en place un modèle MVC et prendre conscience des enjeux de la cybersécurité dans le Web avec l’importance de la place des vérifications dans celui-ci.</w:t>
      </w:r>
    </w:p>
    <w:p w14:paraId="307433C9" w14:textId="29223CD3" w:rsidR="00514FB6" w:rsidRPr="00514FB6" w:rsidRDefault="00514FB6" w:rsidP="00514FB6">
      <w:pPr>
        <w:pStyle w:val="normal0"/>
        <w:rPr>
          <w:noProof/>
        </w:rPr>
      </w:pPr>
      <w:r>
        <w:rPr>
          <w:noProof/>
        </w:rPr>
        <w:t>La base de donnée</w:t>
      </w:r>
      <w:r w:rsidR="00D2057D">
        <w:rPr>
          <w:noProof/>
        </w:rPr>
        <w:t>s</w:t>
      </w:r>
      <w:r>
        <w:rPr>
          <w:noProof/>
        </w:rPr>
        <w:t xml:space="preserve"> nous été fournis préalablement et en utilisant les préférences de l’utilisateur dans ses choix de clubs préférés.</w:t>
      </w:r>
    </w:p>
    <w:sectPr w:rsidR="00514FB6" w:rsidRPr="00514FB6">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226FC" w14:textId="77777777" w:rsidR="00657DF8" w:rsidRDefault="00657DF8" w:rsidP="000846C3">
      <w:pPr>
        <w:spacing w:after="0" w:line="240" w:lineRule="auto"/>
      </w:pPr>
      <w:r>
        <w:separator/>
      </w:r>
    </w:p>
  </w:endnote>
  <w:endnote w:type="continuationSeparator" w:id="0">
    <w:p w14:paraId="0F187418" w14:textId="77777777" w:rsidR="00657DF8" w:rsidRDefault="00657DF8" w:rsidP="00084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9FEC4" w14:textId="77777777" w:rsidR="000846C3" w:rsidRDefault="000846C3">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CDF70A9" w14:textId="77777777" w:rsidR="000846C3" w:rsidRDefault="000846C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87E19" w14:textId="77777777" w:rsidR="00657DF8" w:rsidRDefault="00657DF8" w:rsidP="000846C3">
      <w:pPr>
        <w:spacing w:after="0" w:line="240" w:lineRule="auto"/>
      </w:pPr>
      <w:r>
        <w:separator/>
      </w:r>
    </w:p>
  </w:footnote>
  <w:footnote w:type="continuationSeparator" w:id="0">
    <w:p w14:paraId="6E2061EF" w14:textId="77777777" w:rsidR="00657DF8" w:rsidRDefault="00657DF8" w:rsidP="000846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E77C1" w14:textId="77777777" w:rsidR="000846C3" w:rsidRDefault="000846C3">
    <w:pPr>
      <w:pStyle w:val="En-tte"/>
    </w:pPr>
    <w:r>
      <w:t>BERNE Paul</w:t>
    </w:r>
    <w:r>
      <w:tab/>
    </w:r>
    <w:r>
      <w:tab/>
      <w:t xml:space="preserve">BTS SIO </w:t>
    </w:r>
    <w:r w:rsidR="00916A62">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64A2"/>
    <w:multiLevelType w:val="hybridMultilevel"/>
    <w:tmpl w:val="2F5AF66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1A4375C"/>
    <w:multiLevelType w:val="hybridMultilevel"/>
    <w:tmpl w:val="A0DC9B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B784CD4"/>
    <w:multiLevelType w:val="hybridMultilevel"/>
    <w:tmpl w:val="6A6C32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600514A"/>
    <w:multiLevelType w:val="multilevel"/>
    <w:tmpl w:val="4194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DBA438F"/>
    <w:multiLevelType w:val="hybridMultilevel"/>
    <w:tmpl w:val="4C7E0D5E"/>
    <w:lvl w:ilvl="0" w:tplc="D5EA2956">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91A5399"/>
    <w:multiLevelType w:val="multilevel"/>
    <w:tmpl w:val="1F206B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FFF6A08"/>
    <w:multiLevelType w:val="hybridMultilevel"/>
    <w:tmpl w:val="74BCDB86"/>
    <w:lvl w:ilvl="0" w:tplc="FC8057FA">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C5645DF"/>
    <w:multiLevelType w:val="hybridMultilevel"/>
    <w:tmpl w:val="9A7ADA8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C830B82"/>
    <w:multiLevelType w:val="hybridMultilevel"/>
    <w:tmpl w:val="D2DE05D2"/>
    <w:lvl w:ilvl="0" w:tplc="38CC4328">
      <w:start w:val="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99945351">
    <w:abstractNumId w:val="3"/>
  </w:num>
  <w:num w:numId="2" w16cid:durableId="1419717716">
    <w:abstractNumId w:val="7"/>
  </w:num>
  <w:num w:numId="3" w16cid:durableId="191385532">
    <w:abstractNumId w:val="2"/>
  </w:num>
  <w:num w:numId="4" w16cid:durableId="1250889398">
    <w:abstractNumId w:val="5"/>
  </w:num>
  <w:num w:numId="5" w16cid:durableId="1294796902">
    <w:abstractNumId w:val="1"/>
  </w:num>
  <w:num w:numId="6" w16cid:durableId="1836797957">
    <w:abstractNumId w:val="0"/>
  </w:num>
  <w:num w:numId="7" w16cid:durableId="2107143168">
    <w:abstractNumId w:val="4"/>
  </w:num>
  <w:num w:numId="8" w16cid:durableId="1648897596">
    <w:abstractNumId w:val="6"/>
  </w:num>
  <w:num w:numId="9" w16cid:durableId="15619856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4AA"/>
    <w:rsid w:val="0001001E"/>
    <w:rsid w:val="000723DB"/>
    <w:rsid w:val="000846C3"/>
    <w:rsid w:val="00095729"/>
    <w:rsid w:val="000B7E3D"/>
    <w:rsid w:val="000E1FAA"/>
    <w:rsid w:val="00116242"/>
    <w:rsid w:val="001A68EF"/>
    <w:rsid w:val="001F5A6A"/>
    <w:rsid w:val="00223867"/>
    <w:rsid w:val="002B6871"/>
    <w:rsid w:val="002E33B2"/>
    <w:rsid w:val="00315CF3"/>
    <w:rsid w:val="00397A15"/>
    <w:rsid w:val="00397BF0"/>
    <w:rsid w:val="003A71F6"/>
    <w:rsid w:val="003D42ED"/>
    <w:rsid w:val="003D7CFD"/>
    <w:rsid w:val="00462319"/>
    <w:rsid w:val="0050020E"/>
    <w:rsid w:val="00514FB6"/>
    <w:rsid w:val="00554E30"/>
    <w:rsid w:val="005E08F5"/>
    <w:rsid w:val="005E670B"/>
    <w:rsid w:val="005F2095"/>
    <w:rsid w:val="005F7EC5"/>
    <w:rsid w:val="006070D8"/>
    <w:rsid w:val="00647F6A"/>
    <w:rsid w:val="00657DF8"/>
    <w:rsid w:val="00662CCB"/>
    <w:rsid w:val="00664423"/>
    <w:rsid w:val="006E6708"/>
    <w:rsid w:val="007022A7"/>
    <w:rsid w:val="00710DF9"/>
    <w:rsid w:val="007F3B2D"/>
    <w:rsid w:val="00812F1F"/>
    <w:rsid w:val="008261AD"/>
    <w:rsid w:val="00832287"/>
    <w:rsid w:val="008E5DF9"/>
    <w:rsid w:val="009064C8"/>
    <w:rsid w:val="00916A62"/>
    <w:rsid w:val="00922C6B"/>
    <w:rsid w:val="009B2194"/>
    <w:rsid w:val="009C362E"/>
    <w:rsid w:val="009E7127"/>
    <w:rsid w:val="00B05A0B"/>
    <w:rsid w:val="00B75221"/>
    <w:rsid w:val="00C22A1B"/>
    <w:rsid w:val="00C3778B"/>
    <w:rsid w:val="00CA2AE2"/>
    <w:rsid w:val="00CA4BE4"/>
    <w:rsid w:val="00CF037D"/>
    <w:rsid w:val="00D07395"/>
    <w:rsid w:val="00D2057D"/>
    <w:rsid w:val="00D57201"/>
    <w:rsid w:val="00D65964"/>
    <w:rsid w:val="00E15411"/>
    <w:rsid w:val="00E17EBF"/>
    <w:rsid w:val="00E82536"/>
    <w:rsid w:val="00EF2B88"/>
    <w:rsid w:val="00EF54AA"/>
    <w:rsid w:val="00EF7CE4"/>
    <w:rsid w:val="00F7545B"/>
    <w:rsid w:val="00F8080E"/>
    <w:rsid w:val="00F8265C"/>
    <w:rsid w:val="00FD07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6ECD6"/>
  <w15:chartTrackingRefBased/>
  <w15:docId w15:val="{B54ABE8C-4DF7-4524-8450-99EFBE56D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E30"/>
  </w:style>
  <w:style w:type="paragraph" w:styleId="Titre1">
    <w:name w:val="heading 1"/>
    <w:basedOn w:val="Normal"/>
    <w:next w:val="Normal"/>
    <w:link w:val="Titre1Car"/>
    <w:uiPriority w:val="9"/>
    <w:qFormat/>
    <w:rsid w:val="00C377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C377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C377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GRANDGRANDTITRE">
    <w:name w:val="GRAND GRAND TITRE"/>
    <w:basedOn w:val="Normal"/>
    <w:qFormat/>
    <w:rsid w:val="00D65964"/>
    <w:pPr>
      <w:jc w:val="center"/>
    </w:pPr>
    <w:rPr>
      <w:b/>
      <w:color w:val="2F5496" w:themeColor="accent1" w:themeShade="BF"/>
      <w:sz w:val="36"/>
      <w:u w:val="single"/>
    </w:rPr>
  </w:style>
  <w:style w:type="paragraph" w:customStyle="1" w:styleId="GRANDTITRE">
    <w:name w:val="GRAND TITRE"/>
    <w:basedOn w:val="GRANDGRANDTITRE"/>
    <w:qFormat/>
    <w:rsid w:val="005E670B"/>
    <w:pPr>
      <w:jc w:val="left"/>
    </w:pPr>
    <w:rPr>
      <w:color w:val="000066"/>
      <w:sz w:val="32"/>
    </w:rPr>
  </w:style>
  <w:style w:type="paragraph" w:customStyle="1" w:styleId="INTRODUCTIONCONCLUSION">
    <w:name w:val="INTRODUCTION/CONCLUSION"/>
    <w:basedOn w:val="GRANDTITRE"/>
    <w:qFormat/>
    <w:rsid w:val="00D65964"/>
    <w:rPr>
      <w:color w:val="7030A0"/>
    </w:rPr>
  </w:style>
  <w:style w:type="paragraph" w:customStyle="1" w:styleId="1TITRE">
    <w:name w:val="1. TITRE"/>
    <w:basedOn w:val="GRANDTITRE"/>
    <w:qFormat/>
    <w:rsid w:val="005E670B"/>
    <w:rPr>
      <w:color w:val="8EAADB" w:themeColor="accent1" w:themeTint="99"/>
      <w:sz w:val="28"/>
    </w:rPr>
  </w:style>
  <w:style w:type="paragraph" w:customStyle="1" w:styleId="11TITRE">
    <w:name w:val="1.1. TITRE"/>
    <w:basedOn w:val="1TITRE"/>
    <w:qFormat/>
    <w:rsid w:val="00D65964"/>
    <w:rPr>
      <w:color w:val="2F5496" w:themeColor="accent1" w:themeShade="BF"/>
    </w:rPr>
  </w:style>
  <w:style w:type="paragraph" w:customStyle="1" w:styleId="111TITRE">
    <w:name w:val="1.1.1. TITRE"/>
    <w:basedOn w:val="11TITRE"/>
    <w:qFormat/>
    <w:rsid w:val="005E670B"/>
    <w:rPr>
      <w:color w:val="B4C6E7" w:themeColor="accent1" w:themeTint="66"/>
    </w:rPr>
  </w:style>
  <w:style w:type="paragraph" w:customStyle="1" w:styleId="1111TITRE">
    <w:name w:val="1.1.1.1. TITRE"/>
    <w:basedOn w:val="111TITRE"/>
    <w:qFormat/>
    <w:rsid w:val="005E670B"/>
    <w:rPr>
      <w:color w:val="00B0F0"/>
    </w:rPr>
  </w:style>
  <w:style w:type="paragraph" w:styleId="En-tte">
    <w:name w:val="header"/>
    <w:basedOn w:val="Normal"/>
    <w:link w:val="En-tteCar"/>
    <w:uiPriority w:val="99"/>
    <w:unhideWhenUsed/>
    <w:rsid w:val="000846C3"/>
    <w:pPr>
      <w:tabs>
        <w:tab w:val="center" w:pos="4536"/>
        <w:tab w:val="right" w:pos="9072"/>
      </w:tabs>
      <w:spacing w:after="0" w:line="240" w:lineRule="auto"/>
    </w:pPr>
  </w:style>
  <w:style w:type="character" w:customStyle="1" w:styleId="En-tteCar">
    <w:name w:val="En-tête Car"/>
    <w:basedOn w:val="Policepardfaut"/>
    <w:link w:val="En-tte"/>
    <w:uiPriority w:val="99"/>
    <w:rsid w:val="000846C3"/>
  </w:style>
  <w:style w:type="paragraph" w:styleId="Pieddepage">
    <w:name w:val="footer"/>
    <w:basedOn w:val="Normal"/>
    <w:link w:val="PieddepageCar"/>
    <w:uiPriority w:val="99"/>
    <w:unhideWhenUsed/>
    <w:rsid w:val="000846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46C3"/>
  </w:style>
  <w:style w:type="paragraph" w:customStyle="1" w:styleId="normal0">
    <w:name w:val="*normal"/>
    <w:qFormat/>
    <w:rsid w:val="007F3B2D"/>
    <w:rPr>
      <w:rFonts w:ascii="Times New Roman" w:hAnsi="Times New Roman"/>
      <w:color w:val="000000" w:themeColor="text1"/>
      <w:sz w:val="24"/>
    </w:rPr>
  </w:style>
  <w:style w:type="paragraph" w:styleId="TM7">
    <w:name w:val="toc 7"/>
    <w:basedOn w:val="Normal"/>
    <w:next w:val="Normal"/>
    <w:autoRedefine/>
    <w:uiPriority w:val="39"/>
    <w:unhideWhenUsed/>
    <w:rsid w:val="0050020E"/>
    <w:pPr>
      <w:spacing w:after="100"/>
      <w:ind w:left="1320"/>
    </w:pPr>
  </w:style>
  <w:style w:type="character" w:styleId="Lienhypertexte">
    <w:name w:val="Hyperlink"/>
    <w:basedOn w:val="Policepardfaut"/>
    <w:uiPriority w:val="99"/>
    <w:unhideWhenUsed/>
    <w:rsid w:val="0050020E"/>
    <w:rPr>
      <w:color w:val="0563C1" w:themeColor="hyperlink"/>
      <w:u w:val="single"/>
    </w:rPr>
  </w:style>
  <w:style w:type="paragraph" w:styleId="TM1">
    <w:name w:val="toc 1"/>
    <w:basedOn w:val="Normal"/>
    <w:next w:val="Normal"/>
    <w:autoRedefine/>
    <w:uiPriority w:val="39"/>
    <w:unhideWhenUsed/>
    <w:rsid w:val="005E670B"/>
    <w:pPr>
      <w:spacing w:after="100"/>
    </w:pPr>
  </w:style>
  <w:style w:type="character" w:customStyle="1" w:styleId="Titre1Car">
    <w:name w:val="Titre 1 Car"/>
    <w:basedOn w:val="Policepardfaut"/>
    <w:link w:val="Titre1"/>
    <w:uiPriority w:val="9"/>
    <w:rsid w:val="00C3778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C3778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C3778B"/>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EF54AA"/>
    <w:pPr>
      <w:spacing w:after="100"/>
      <w:ind w:left="220"/>
    </w:pPr>
  </w:style>
  <w:style w:type="paragraph" w:styleId="Paragraphedeliste">
    <w:name w:val="List Paragraph"/>
    <w:basedOn w:val="Normal"/>
    <w:uiPriority w:val="34"/>
    <w:qFormat/>
    <w:rsid w:val="00EF54AA"/>
    <w:pPr>
      <w:ind w:left="720"/>
      <w:contextualSpacing/>
    </w:pPr>
  </w:style>
  <w:style w:type="paragraph" w:styleId="Lgende">
    <w:name w:val="caption"/>
    <w:basedOn w:val="Normal"/>
    <w:next w:val="Normal"/>
    <w:uiPriority w:val="35"/>
    <w:unhideWhenUsed/>
    <w:qFormat/>
    <w:rsid w:val="00E17EBF"/>
    <w:pPr>
      <w:spacing w:after="200" w:line="240" w:lineRule="auto"/>
    </w:pPr>
    <w:rPr>
      <w:i/>
      <w:iCs/>
      <w:color w:val="44546A" w:themeColor="text2"/>
      <w:sz w:val="18"/>
      <w:szCs w:val="18"/>
    </w:rPr>
  </w:style>
  <w:style w:type="paragraph" w:styleId="TM3">
    <w:name w:val="toc 3"/>
    <w:basedOn w:val="Normal"/>
    <w:next w:val="Normal"/>
    <w:autoRedefine/>
    <w:uiPriority w:val="39"/>
    <w:unhideWhenUsed/>
    <w:rsid w:val="005F7EC5"/>
    <w:pPr>
      <w:spacing w:after="100"/>
      <w:ind w:left="440"/>
    </w:pPr>
  </w:style>
  <w:style w:type="paragraph" w:styleId="TM4">
    <w:name w:val="toc 4"/>
    <w:basedOn w:val="Normal"/>
    <w:next w:val="Normal"/>
    <w:autoRedefine/>
    <w:uiPriority w:val="39"/>
    <w:unhideWhenUsed/>
    <w:rsid w:val="005F7EC5"/>
    <w:pPr>
      <w:spacing w:after="100"/>
      <w:ind w:left="660"/>
    </w:pPr>
  </w:style>
  <w:style w:type="paragraph" w:styleId="TM5">
    <w:name w:val="toc 5"/>
    <w:basedOn w:val="Normal"/>
    <w:next w:val="Normal"/>
    <w:autoRedefine/>
    <w:uiPriority w:val="39"/>
    <w:unhideWhenUsed/>
    <w:rsid w:val="005F7EC5"/>
    <w:pPr>
      <w:spacing w:after="100"/>
      <w:ind w:left="880"/>
    </w:pPr>
  </w:style>
  <w:style w:type="character" w:styleId="Mentionnonrsolue">
    <w:name w:val="Unresolved Mention"/>
    <w:basedOn w:val="Policepardfaut"/>
    <w:uiPriority w:val="99"/>
    <w:semiHidden/>
    <w:unhideWhenUsed/>
    <w:rsid w:val="00662CCB"/>
    <w:rPr>
      <w:color w:val="605E5C"/>
      <w:shd w:val="clear" w:color="auto" w:fill="E1DFDD"/>
    </w:rPr>
  </w:style>
  <w:style w:type="paragraph" w:styleId="TM6">
    <w:name w:val="toc 6"/>
    <w:basedOn w:val="Normal"/>
    <w:next w:val="Normal"/>
    <w:autoRedefine/>
    <w:uiPriority w:val="39"/>
    <w:unhideWhenUsed/>
    <w:rsid w:val="00B75221"/>
    <w:pPr>
      <w:spacing w:after="100"/>
      <w:ind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linkedin.com/in/paul-bern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mailto:Paulberne@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Paul-berne/Site-foot" TargetMode="External"/><Relationship Id="rId14" Type="http://schemas.openxmlformats.org/officeDocument/2006/relationships/image" Target="media/image6.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b\Desktop\Feuille_de_style.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440A8-FD9D-47D0-B057-9D2D10569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Feuille_de_style.dotm</Template>
  <TotalTime>474</TotalTime>
  <Pages>16</Pages>
  <Words>3233</Words>
  <Characters>17782</Characters>
  <Application>Microsoft Office Word</Application>
  <DocSecurity>0</DocSecurity>
  <Lines>148</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berne</dc:creator>
  <cp:keywords/>
  <dc:description/>
  <cp:lastModifiedBy>BERNE Paul</cp:lastModifiedBy>
  <cp:revision>30</cp:revision>
  <dcterms:created xsi:type="dcterms:W3CDTF">2024-04-16T09:13:00Z</dcterms:created>
  <dcterms:modified xsi:type="dcterms:W3CDTF">2024-04-25T08:30:00Z</dcterms:modified>
</cp:coreProperties>
</file>